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0EB4" w14:textId="77777777" w:rsidR="00A358BA" w:rsidRDefault="00A358BA" w:rsidP="00936487">
      <w:pPr>
        <w:pStyle w:val="ae"/>
        <w:spacing w:line="60" w:lineRule="auto"/>
        <w:rPr>
          <w:sz w:val="56"/>
          <w:szCs w:val="56"/>
        </w:rPr>
      </w:pPr>
    </w:p>
    <w:p w14:paraId="25FCE81C" w14:textId="77777777" w:rsidR="006A1918" w:rsidRPr="008E5BEB" w:rsidRDefault="006A1918" w:rsidP="006A1918">
      <w:pPr>
        <w:pStyle w:val="ae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테스트 </w:t>
      </w:r>
      <w:r w:rsidR="00894CC3">
        <w:rPr>
          <w:rFonts w:hint="eastAsia"/>
          <w:sz w:val="44"/>
          <w:szCs w:val="44"/>
        </w:rPr>
        <w:t>결과 보고서</w:t>
      </w:r>
    </w:p>
    <w:p w14:paraId="7261300B" w14:textId="77777777" w:rsidR="00BF2488" w:rsidRPr="00137DCF" w:rsidRDefault="00000000" w:rsidP="00936487">
      <w:pPr>
        <w:pStyle w:val="ae"/>
      </w:pPr>
      <w:r>
        <w:pict w14:anchorId="4DA987A5">
          <v:group id="_x0000_s2212" editas="canvas" style="width:423pt;height:15.65pt;mso-position-horizontal-relative:char;mso-position-vertical-relative:line" coordorigin="2276,5345" coordsize="7200,2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11" type="#_x0000_t75" style="position:absolute;left:2276;top:5345;width:7200;height:268" o:preferrelative="f">
              <v:fill o:detectmouseclick="t"/>
              <v:path o:extrusionok="t" o:connecttype="none"/>
              <o:lock v:ext="edit" text="t"/>
            </v:shape>
            <v:rect id="_x0000_s2210" style="position:absolute;left:2276;top:5420;width:7200;height:193" fillcolor="#903" stroked="f" strokecolor="blue"/>
            <w10:anchorlock/>
          </v:group>
        </w:pict>
      </w:r>
    </w:p>
    <w:p w14:paraId="157D06D7" w14:textId="77777777" w:rsidR="00BF2488" w:rsidRPr="00137DCF" w:rsidRDefault="00BF2488" w:rsidP="00BF2488"/>
    <w:p w14:paraId="787C2EDC" w14:textId="77777777" w:rsidR="00BF2488" w:rsidRPr="00137DCF" w:rsidRDefault="00BF2488" w:rsidP="00BF2488"/>
    <w:p w14:paraId="4F1E9612" w14:textId="77777777" w:rsidR="00BF2488" w:rsidRPr="00137DCF" w:rsidRDefault="00BF2488" w:rsidP="00BF2488"/>
    <w:p w14:paraId="63701CF5" w14:textId="77777777" w:rsidR="00BF2488" w:rsidRPr="00137DCF" w:rsidRDefault="00BF2488" w:rsidP="00BF2488"/>
    <w:p w14:paraId="5F13DCD6" w14:textId="77777777" w:rsidR="00BF2488" w:rsidRPr="00137DCF" w:rsidRDefault="00BF2488" w:rsidP="00BF2488"/>
    <w:p w14:paraId="180BE4EC" w14:textId="77777777" w:rsidR="00BF2488" w:rsidRPr="00137DCF" w:rsidRDefault="00BF2488" w:rsidP="00BF2488"/>
    <w:p w14:paraId="1B59E9C9" w14:textId="77777777" w:rsidR="00BF2488" w:rsidRPr="00137DCF" w:rsidRDefault="00BF2488" w:rsidP="00BF2488"/>
    <w:p w14:paraId="636A7266" w14:textId="77777777" w:rsidR="00BF2488" w:rsidRPr="00137DCF" w:rsidRDefault="00BF2488" w:rsidP="00BF2488"/>
    <w:p w14:paraId="05B39D9B" w14:textId="77777777" w:rsidR="00BF2488" w:rsidRPr="00137DCF" w:rsidRDefault="00BF2488" w:rsidP="00BF2488"/>
    <w:p w14:paraId="56B20206" w14:textId="77777777" w:rsidR="005A0F5A" w:rsidRDefault="005A0F5A" w:rsidP="00BF2488"/>
    <w:p w14:paraId="06047B4C" w14:textId="77777777" w:rsidR="005A0F5A" w:rsidRDefault="005A0F5A" w:rsidP="00BF2488"/>
    <w:p w14:paraId="74FAC149" w14:textId="77777777" w:rsidR="005A0F5A" w:rsidRDefault="005A0F5A" w:rsidP="00BF2488"/>
    <w:p w14:paraId="52D613F1" w14:textId="77777777" w:rsidR="008E0319" w:rsidRPr="002C1DC5" w:rsidRDefault="008E0319" w:rsidP="008E0319">
      <w:pPr>
        <w:jc w:val="right"/>
        <w:rPr>
          <w:rFonts w:ascii="돋움" w:eastAsia="돋움" w:hAnsi="돋움"/>
          <w:sz w:val="48"/>
          <w:szCs w:val="48"/>
        </w:rPr>
      </w:pPr>
      <w:r w:rsidRPr="002C1DC5">
        <w:rPr>
          <w:rFonts w:ascii="돋움" w:eastAsia="돋움" w:hAnsi="돋움" w:hint="eastAsia"/>
          <w:sz w:val="48"/>
          <w:szCs w:val="48"/>
        </w:rPr>
        <w:t>&lt;</w:t>
      </w:r>
      <w:r w:rsidR="001B4B54">
        <w:rPr>
          <w:rFonts w:ascii="돋움" w:eastAsia="돋움" w:hAnsi="돋움" w:hint="eastAsia"/>
          <w:sz w:val="48"/>
          <w:szCs w:val="48"/>
        </w:rPr>
        <w:t xml:space="preserve">이 조는 </w:t>
      </w:r>
      <w:r w:rsidR="001B4B54">
        <w:rPr>
          <w:rFonts w:ascii="돋움" w:eastAsia="돋움" w:hAnsi="돋움"/>
          <w:sz w:val="48"/>
          <w:szCs w:val="48"/>
        </w:rPr>
        <w:t>2</w:t>
      </w:r>
      <w:r w:rsidR="001B4B54">
        <w:rPr>
          <w:rFonts w:ascii="돋움" w:eastAsia="돋움" w:hAnsi="돋움" w:hint="eastAsia"/>
          <w:sz w:val="48"/>
          <w:szCs w:val="48"/>
        </w:rPr>
        <w:t>조 조</w:t>
      </w:r>
      <w:r w:rsidRPr="002C1DC5">
        <w:rPr>
          <w:rFonts w:ascii="돋움" w:eastAsia="돋움" w:hAnsi="돋움" w:hint="eastAsia"/>
          <w:sz w:val="48"/>
          <w:szCs w:val="48"/>
        </w:rPr>
        <w:t>&gt;</w:t>
      </w:r>
    </w:p>
    <w:p w14:paraId="79C7D94B" w14:textId="77777777" w:rsidR="005A0F5A" w:rsidRDefault="005A0F5A" w:rsidP="00BF2488"/>
    <w:p w14:paraId="02E7FCCC" w14:textId="77777777" w:rsidR="005A0F5A" w:rsidRDefault="005A0F5A" w:rsidP="00BF2488"/>
    <w:p w14:paraId="18D9DCFA" w14:textId="77777777" w:rsidR="005A0F5A" w:rsidRPr="00137DCF" w:rsidRDefault="005A0F5A" w:rsidP="00BF2488"/>
    <w:p w14:paraId="78FF2581" w14:textId="77777777" w:rsidR="00BF2488" w:rsidRPr="00137DCF" w:rsidRDefault="00BF2488" w:rsidP="00BF2488"/>
    <w:p w14:paraId="6F4ED007" w14:textId="77777777" w:rsidR="00BF2488" w:rsidRPr="00137DCF" w:rsidRDefault="00BF2488" w:rsidP="00BF2488"/>
    <w:p w14:paraId="3D8F9AA6" w14:textId="77777777" w:rsidR="000F4869" w:rsidRDefault="00616F3A" w:rsidP="0053754A">
      <w:pPr>
        <w:pStyle w:val="afff0"/>
        <w:spacing w:before="0" w:beforeAutospacing="0" w:after="0" w:afterAutospacing="0" w:line="384" w:lineRule="auto"/>
        <w:jc w:val="center"/>
      </w:pPr>
      <w:r w:rsidRPr="00936487">
        <w:br w:type="page"/>
      </w:r>
      <w:bookmarkStart w:id="0" w:name="[문서의_처음]"/>
      <w:bookmarkStart w:id="1" w:name="#68c23650"/>
      <w:bookmarkStart w:id="2" w:name="#68a31c0e"/>
      <w:bookmarkEnd w:id="0"/>
      <w:bookmarkEnd w:id="1"/>
      <w:bookmarkEnd w:id="2"/>
    </w:p>
    <w:p w14:paraId="492CA0C1" w14:textId="77777777" w:rsidR="000F4869" w:rsidRDefault="000F4869" w:rsidP="000F4869">
      <w:pPr>
        <w:ind w:left="567"/>
        <w:jc w:val="center"/>
        <w:rPr>
          <w:rFonts w:ascii="HY견고딕" w:eastAsia="HY견고딕" w:hAnsi="돋움"/>
          <w:sz w:val="40"/>
        </w:rPr>
      </w:pPr>
      <w:r>
        <w:rPr>
          <w:rFonts w:ascii="HY견고딕" w:eastAsia="HY견고딕" w:hAnsi="돋움" w:hint="eastAsia"/>
          <w:sz w:val="40"/>
        </w:rPr>
        <w:t xml:space="preserve">- 목  차 </w:t>
      </w:r>
      <w:r w:rsidR="00AA50A5">
        <w:rPr>
          <w:rFonts w:ascii="HY견고딕" w:eastAsia="HY견고딕" w:hAnsi="돋움"/>
          <w:sz w:val="40"/>
        </w:rPr>
        <w:t>–</w:t>
      </w:r>
    </w:p>
    <w:p w14:paraId="501FECC5" w14:textId="77777777" w:rsidR="00AA50A5" w:rsidRPr="00AA50A5" w:rsidRDefault="00000000" w:rsidP="00AA50A5">
      <w:pPr>
        <w:pStyle w:val="11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hyperlink w:anchor="_Toc452055219" w:history="1">
        <w:r w:rsidR="00AA50A5" w:rsidRPr="00AA50A5">
          <w:rPr>
            <w:rStyle w:val="af7"/>
            <w:noProof/>
            <w:color w:val="auto"/>
          </w:rPr>
          <w:t xml:space="preserve">1. </w:t>
        </w:r>
        <w:r w:rsidR="00AA50A5" w:rsidRPr="00AA50A5">
          <w:rPr>
            <w:rStyle w:val="af7"/>
            <w:noProof/>
            <w:color w:val="auto"/>
          </w:rPr>
          <w:t>테스트</w:t>
        </w:r>
        <w:r w:rsidR="00AA50A5" w:rsidRPr="00AA50A5">
          <w:rPr>
            <w:rStyle w:val="af7"/>
            <w:noProof/>
            <w:color w:val="auto"/>
          </w:rPr>
          <w:t xml:space="preserve"> </w:t>
        </w:r>
        <w:r w:rsidR="00AA50A5" w:rsidRPr="00AA50A5">
          <w:rPr>
            <w:rStyle w:val="af7"/>
            <w:noProof/>
            <w:color w:val="auto"/>
          </w:rPr>
          <w:t>대상</w:t>
        </w:r>
        <w:r w:rsidR="00AA50A5" w:rsidRPr="00AA50A5">
          <w:rPr>
            <w:noProof/>
            <w:webHidden/>
          </w:rPr>
          <w:tab/>
        </w:r>
        <w:r w:rsidR="00AA50A5" w:rsidRPr="00AA50A5">
          <w:rPr>
            <w:noProof/>
            <w:webHidden/>
          </w:rPr>
          <w:fldChar w:fldCharType="begin"/>
        </w:r>
        <w:r w:rsidR="00AA50A5" w:rsidRPr="00AA50A5">
          <w:rPr>
            <w:noProof/>
            <w:webHidden/>
          </w:rPr>
          <w:instrText xml:space="preserve"> PAGEREF _Toc452055219 \h </w:instrText>
        </w:r>
        <w:r w:rsidR="00AA50A5" w:rsidRPr="00AA50A5">
          <w:rPr>
            <w:noProof/>
            <w:webHidden/>
          </w:rPr>
        </w:r>
        <w:r w:rsidR="00AA50A5" w:rsidRPr="00AA50A5">
          <w:rPr>
            <w:noProof/>
            <w:webHidden/>
          </w:rPr>
          <w:fldChar w:fldCharType="separate"/>
        </w:r>
        <w:r w:rsidR="00AA50A5" w:rsidRPr="00AA50A5">
          <w:rPr>
            <w:noProof/>
            <w:webHidden/>
          </w:rPr>
          <w:t>- 2 -</w:t>
        </w:r>
        <w:r w:rsidR="00AA50A5" w:rsidRPr="00AA50A5">
          <w:rPr>
            <w:noProof/>
            <w:webHidden/>
          </w:rPr>
          <w:fldChar w:fldCharType="end"/>
        </w:r>
      </w:hyperlink>
    </w:p>
    <w:p w14:paraId="73CB278A" w14:textId="77777777" w:rsidR="00AA50A5" w:rsidRPr="00EC669C" w:rsidRDefault="00000000" w:rsidP="00AA50A5">
      <w:pPr>
        <w:pStyle w:val="11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hyperlink w:anchor="_Toc452055220" w:history="1">
        <w:r w:rsidR="00AA50A5" w:rsidRPr="00EC669C">
          <w:rPr>
            <w:rStyle w:val="af7"/>
            <w:noProof/>
            <w:color w:val="auto"/>
          </w:rPr>
          <w:t xml:space="preserve">2. </w:t>
        </w:r>
        <w:r w:rsidR="00AA50A5" w:rsidRPr="00EC669C">
          <w:rPr>
            <w:rStyle w:val="af7"/>
            <w:noProof/>
            <w:color w:val="auto"/>
          </w:rPr>
          <w:t>테스트</w:t>
        </w:r>
        <w:r w:rsidR="00AA50A5" w:rsidRPr="00EC669C">
          <w:rPr>
            <w:rStyle w:val="af7"/>
            <w:noProof/>
            <w:color w:val="auto"/>
          </w:rPr>
          <w:t xml:space="preserve"> </w:t>
        </w:r>
        <w:r w:rsidR="00AA50A5" w:rsidRPr="00EC669C">
          <w:rPr>
            <w:rStyle w:val="af7"/>
            <w:noProof/>
            <w:color w:val="auto"/>
          </w:rPr>
          <w:t>결과</w:t>
        </w:r>
        <w:r w:rsidR="00AA50A5" w:rsidRPr="00EC669C">
          <w:rPr>
            <w:noProof/>
            <w:webHidden/>
          </w:rPr>
          <w:tab/>
        </w:r>
        <w:r w:rsidR="00AA50A5" w:rsidRPr="00EC669C">
          <w:rPr>
            <w:noProof/>
            <w:webHidden/>
          </w:rPr>
          <w:fldChar w:fldCharType="begin"/>
        </w:r>
        <w:r w:rsidR="00AA50A5" w:rsidRPr="00EC669C">
          <w:rPr>
            <w:noProof/>
            <w:webHidden/>
          </w:rPr>
          <w:instrText xml:space="preserve"> PAGEREF _Toc452055220 \h </w:instrText>
        </w:r>
        <w:r w:rsidR="00AA50A5" w:rsidRPr="00EC669C">
          <w:rPr>
            <w:noProof/>
            <w:webHidden/>
          </w:rPr>
        </w:r>
        <w:r w:rsidR="00AA50A5" w:rsidRPr="00EC669C">
          <w:rPr>
            <w:noProof/>
            <w:webHidden/>
          </w:rPr>
          <w:fldChar w:fldCharType="separate"/>
        </w:r>
        <w:r w:rsidR="00AA50A5" w:rsidRPr="00EC669C">
          <w:rPr>
            <w:noProof/>
            <w:webHidden/>
          </w:rPr>
          <w:t>- 2 -</w:t>
        </w:r>
        <w:r w:rsidR="00AA50A5" w:rsidRPr="00EC669C">
          <w:rPr>
            <w:noProof/>
            <w:webHidden/>
          </w:rPr>
          <w:fldChar w:fldCharType="end"/>
        </w:r>
      </w:hyperlink>
    </w:p>
    <w:p w14:paraId="53B8E180" w14:textId="77777777" w:rsidR="00AA50A5" w:rsidRPr="00EC669C" w:rsidRDefault="00000000" w:rsidP="00AA50A5">
      <w:pPr>
        <w:pStyle w:val="11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hyperlink w:anchor="_Toc452055221" w:history="1">
        <w:r w:rsidR="00AA50A5" w:rsidRPr="00EC669C">
          <w:rPr>
            <w:rStyle w:val="af7"/>
            <w:noProof/>
            <w:color w:val="auto"/>
          </w:rPr>
          <w:t xml:space="preserve">3. </w:t>
        </w:r>
        <w:r w:rsidR="00AA50A5" w:rsidRPr="00EC669C">
          <w:rPr>
            <w:rStyle w:val="af7"/>
            <w:noProof/>
            <w:color w:val="auto"/>
          </w:rPr>
          <w:t>결함</w:t>
        </w:r>
        <w:r w:rsidR="00AA50A5" w:rsidRPr="00EC669C">
          <w:rPr>
            <w:rStyle w:val="af7"/>
            <w:noProof/>
            <w:color w:val="auto"/>
          </w:rPr>
          <w:t xml:space="preserve"> </w:t>
        </w:r>
        <w:r w:rsidR="00AA50A5" w:rsidRPr="00EC669C">
          <w:rPr>
            <w:rStyle w:val="af7"/>
            <w:noProof/>
            <w:color w:val="auto"/>
          </w:rPr>
          <w:t>리스트</w:t>
        </w:r>
        <w:r w:rsidR="00AA50A5" w:rsidRPr="00EC669C">
          <w:rPr>
            <w:noProof/>
            <w:webHidden/>
          </w:rPr>
          <w:tab/>
        </w:r>
        <w:r w:rsidR="00AA50A5" w:rsidRPr="00EC669C">
          <w:rPr>
            <w:noProof/>
            <w:webHidden/>
          </w:rPr>
          <w:fldChar w:fldCharType="begin"/>
        </w:r>
        <w:r w:rsidR="00AA50A5" w:rsidRPr="00EC669C">
          <w:rPr>
            <w:noProof/>
            <w:webHidden/>
          </w:rPr>
          <w:instrText xml:space="preserve"> PAGEREF _Toc452055221 \h </w:instrText>
        </w:r>
        <w:r w:rsidR="00AA50A5" w:rsidRPr="00EC669C">
          <w:rPr>
            <w:noProof/>
            <w:webHidden/>
          </w:rPr>
        </w:r>
        <w:r w:rsidR="00AA50A5" w:rsidRPr="00EC669C">
          <w:rPr>
            <w:noProof/>
            <w:webHidden/>
          </w:rPr>
          <w:fldChar w:fldCharType="separate"/>
        </w:r>
        <w:r w:rsidR="00AA50A5" w:rsidRPr="00EC669C">
          <w:rPr>
            <w:noProof/>
            <w:webHidden/>
          </w:rPr>
          <w:t>- 2 -</w:t>
        </w:r>
        <w:r w:rsidR="00AA50A5" w:rsidRPr="00EC669C">
          <w:rPr>
            <w:noProof/>
            <w:webHidden/>
          </w:rPr>
          <w:fldChar w:fldCharType="end"/>
        </w:r>
      </w:hyperlink>
    </w:p>
    <w:p w14:paraId="76AFDBD1" w14:textId="77777777" w:rsidR="00AA50A5" w:rsidRPr="00EC669C" w:rsidRDefault="00000000" w:rsidP="00AA50A5">
      <w:pPr>
        <w:pStyle w:val="11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hyperlink w:anchor="_Toc452055222" w:history="1">
        <w:r w:rsidR="00AA50A5" w:rsidRPr="00EC669C">
          <w:rPr>
            <w:rStyle w:val="af7"/>
            <w:noProof/>
            <w:color w:val="auto"/>
          </w:rPr>
          <w:t xml:space="preserve">4. </w:t>
        </w:r>
        <w:r w:rsidR="00AA50A5" w:rsidRPr="00EC669C">
          <w:rPr>
            <w:rStyle w:val="af7"/>
            <w:noProof/>
            <w:color w:val="auto"/>
          </w:rPr>
          <w:t>결함</w:t>
        </w:r>
        <w:r w:rsidR="00AA50A5" w:rsidRPr="00EC669C">
          <w:rPr>
            <w:rStyle w:val="af7"/>
            <w:noProof/>
            <w:color w:val="auto"/>
          </w:rPr>
          <w:t xml:space="preserve"> </w:t>
        </w:r>
        <w:r w:rsidR="00AA50A5" w:rsidRPr="00EC669C">
          <w:rPr>
            <w:rStyle w:val="af7"/>
            <w:noProof/>
            <w:color w:val="auto"/>
          </w:rPr>
          <w:t>현황</w:t>
        </w:r>
        <w:r w:rsidR="00AA50A5" w:rsidRPr="00EC669C">
          <w:rPr>
            <w:noProof/>
            <w:webHidden/>
          </w:rPr>
          <w:tab/>
        </w:r>
        <w:r w:rsidR="00AA50A5" w:rsidRPr="00EC669C">
          <w:rPr>
            <w:noProof/>
            <w:webHidden/>
          </w:rPr>
          <w:fldChar w:fldCharType="begin"/>
        </w:r>
        <w:r w:rsidR="00AA50A5" w:rsidRPr="00EC669C">
          <w:rPr>
            <w:noProof/>
            <w:webHidden/>
          </w:rPr>
          <w:instrText xml:space="preserve"> PAGEREF _Toc452055222 \h </w:instrText>
        </w:r>
        <w:r w:rsidR="00AA50A5" w:rsidRPr="00EC669C">
          <w:rPr>
            <w:noProof/>
            <w:webHidden/>
          </w:rPr>
        </w:r>
        <w:r w:rsidR="00AA50A5" w:rsidRPr="00EC669C">
          <w:rPr>
            <w:noProof/>
            <w:webHidden/>
          </w:rPr>
          <w:fldChar w:fldCharType="separate"/>
        </w:r>
        <w:r w:rsidR="00AA50A5" w:rsidRPr="00EC669C">
          <w:rPr>
            <w:noProof/>
            <w:webHidden/>
          </w:rPr>
          <w:t>- 3 -</w:t>
        </w:r>
        <w:r w:rsidR="00AA50A5" w:rsidRPr="00EC669C">
          <w:rPr>
            <w:noProof/>
            <w:webHidden/>
          </w:rPr>
          <w:fldChar w:fldCharType="end"/>
        </w:r>
      </w:hyperlink>
    </w:p>
    <w:p w14:paraId="5390C57B" w14:textId="77777777" w:rsidR="00AA50A5" w:rsidRDefault="00AA50A5" w:rsidP="000F4869">
      <w:pPr>
        <w:ind w:left="567"/>
        <w:jc w:val="center"/>
        <w:rPr>
          <w:rFonts w:ascii="HY견고딕" w:eastAsia="HY견고딕" w:hAnsi="돋움"/>
          <w:sz w:val="40"/>
        </w:rPr>
      </w:pPr>
    </w:p>
    <w:p w14:paraId="73F4D087" w14:textId="77777777" w:rsidR="0053754A" w:rsidRDefault="009C399B" w:rsidP="0053754A">
      <w:r>
        <w:br w:type="page"/>
      </w:r>
    </w:p>
    <w:p w14:paraId="11F0CAE0" w14:textId="77777777" w:rsidR="0053754A" w:rsidRPr="0053754A" w:rsidRDefault="0053754A" w:rsidP="009C399B">
      <w:pPr>
        <w:pStyle w:val="53"/>
        <w:spacing w:after="360"/>
        <w:rPr>
          <w:rFonts w:ascii="돋움" w:eastAsia="돋움" w:hAnsi="돋움"/>
        </w:rPr>
      </w:pPr>
      <w:bookmarkStart w:id="3" w:name="_Toc452055219"/>
      <w:r w:rsidRPr="0053754A">
        <w:rPr>
          <w:rFonts w:hint="eastAsia"/>
        </w:rPr>
        <w:t xml:space="preserve">1. </w:t>
      </w:r>
      <w:r w:rsidR="007700BB" w:rsidRPr="0053754A">
        <w:rPr>
          <w:rFonts w:hint="eastAsia"/>
        </w:rPr>
        <w:t>테스트</w:t>
      </w:r>
      <w:r w:rsidR="007700BB" w:rsidRPr="0053754A">
        <w:rPr>
          <w:rFonts w:hint="eastAsia"/>
        </w:rPr>
        <w:t xml:space="preserve"> </w:t>
      </w:r>
      <w:r w:rsidR="007700BB" w:rsidRPr="0053754A">
        <w:rPr>
          <w:rFonts w:hint="eastAsia"/>
        </w:rPr>
        <w:t>대상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418"/>
        <w:gridCol w:w="5333"/>
      </w:tblGrid>
      <w:tr w:rsidR="00AA50A5" w14:paraId="7C8501B0" w14:textId="77777777" w:rsidTr="00AA50A5">
        <w:tc>
          <w:tcPr>
            <w:tcW w:w="1951" w:type="dxa"/>
            <w:shd w:val="clear" w:color="auto" w:fill="auto"/>
          </w:tcPr>
          <w:p w14:paraId="5DA3A25B" w14:textId="77777777" w:rsidR="0053754A" w:rsidRPr="00AA50A5" w:rsidRDefault="0053754A" w:rsidP="00AA50A5">
            <w:pPr>
              <w:tabs>
                <w:tab w:val="left" w:pos="3165"/>
              </w:tabs>
              <w:jc w:val="center"/>
              <w:rPr>
                <w:b/>
              </w:rPr>
            </w:pPr>
            <w:r w:rsidRPr="00AA50A5">
              <w:rPr>
                <w:rFonts w:hint="eastAsia"/>
                <w:b/>
              </w:rPr>
              <w:t>일 자</w:t>
            </w:r>
          </w:p>
        </w:tc>
        <w:tc>
          <w:tcPr>
            <w:tcW w:w="1418" w:type="dxa"/>
            <w:shd w:val="clear" w:color="auto" w:fill="auto"/>
          </w:tcPr>
          <w:p w14:paraId="699852A0" w14:textId="77777777" w:rsidR="0053754A" w:rsidRPr="00AA50A5" w:rsidRDefault="0053754A" w:rsidP="00AA50A5">
            <w:pPr>
              <w:tabs>
                <w:tab w:val="left" w:pos="3165"/>
              </w:tabs>
              <w:jc w:val="center"/>
              <w:rPr>
                <w:b/>
              </w:rPr>
            </w:pPr>
            <w:r w:rsidRPr="00AA50A5">
              <w:rPr>
                <w:rFonts w:hint="eastAsia"/>
                <w:b/>
              </w:rPr>
              <w:t>작성자</w:t>
            </w:r>
          </w:p>
        </w:tc>
        <w:tc>
          <w:tcPr>
            <w:tcW w:w="5333" w:type="dxa"/>
            <w:shd w:val="clear" w:color="auto" w:fill="auto"/>
          </w:tcPr>
          <w:p w14:paraId="13A6AE9A" w14:textId="77777777" w:rsidR="0053754A" w:rsidRPr="00AA50A5" w:rsidRDefault="0053754A" w:rsidP="00AA50A5">
            <w:pPr>
              <w:tabs>
                <w:tab w:val="left" w:pos="3165"/>
              </w:tabs>
              <w:jc w:val="center"/>
              <w:rPr>
                <w:b/>
              </w:rPr>
            </w:pPr>
            <w:r w:rsidRPr="00AA50A5">
              <w:rPr>
                <w:rFonts w:hint="eastAsia"/>
                <w:b/>
              </w:rPr>
              <w:t>테스트 대상 기능</w:t>
            </w:r>
          </w:p>
        </w:tc>
      </w:tr>
      <w:tr w:rsidR="00AA50A5" w14:paraId="1C2FCD68" w14:textId="77777777" w:rsidTr="00AA50A5">
        <w:tc>
          <w:tcPr>
            <w:tcW w:w="1951" w:type="dxa"/>
            <w:shd w:val="clear" w:color="auto" w:fill="auto"/>
          </w:tcPr>
          <w:p w14:paraId="1C0F17DD" w14:textId="77777777" w:rsidR="0053754A" w:rsidRDefault="00603349" w:rsidP="00AA50A5">
            <w:pPr>
              <w:tabs>
                <w:tab w:val="left" w:pos="3165"/>
              </w:tabs>
              <w:jc w:val="center"/>
            </w:pPr>
            <w:r>
              <w:rPr>
                <w:rFonts w:hint="eastAsia"/>
              </w:rPr>
              <w:t>2</w:t>
            </w:r>
            <w:r>
              <w:t>023.05.21</w:t>
            </w:r>
          </w:p>
        </w:tc>
        <w:tc>
          <w:tcPr>
            <w:tcW w:w="1418" w:type="dxa"/>
            <w:shd w:val="clear" w:color="auto" w:fill="auto"/>
          </w:tcPr>
          <w:p w14:paraId="0A1327F8" w14:textId="77777777" w:rsidR="0053754A" w:rsidRDefault="00603349" w:rsidP="00AA50A5">
            <w:pPr>
              <w:tabs>
                <w:tab w:val="left" w:pos="3165"/>
              </w:tabs>
              <w:jc w:val="center"/>
            </w:pPr>
            <w:r>
              <w:rPr>
                <w:rFonts w:hint="eastAsia"/>
              </w:rPr>
              <w:t>양동원</w:t>
            </w:r>
          </w:p>
        </w:tc>
        <w:tc>
          <w:tcPr>
            <w:tcW w:w="5333" w:type="dxa"/>
            <w:shd w:val="clear" w:color="auto" w:fill="auto"/>
          </w:tcPr>
          <w:p w14:paraId="1BF10ECB" w14:textId="77777777" w:rsidR="00603349" w:rsidRDefault="00603349" w:rsidP="00603349">
            <w:pPr>
              <w:tabs>
                <w:tab w:val="left" w:pos="3165"/>
              </w:tabs>
              <w:jc w:val="center"/>
            </w:pPr>
            <w:r>
              <w:rPr>
                <w:rFonts w:hint="eastAsia"/>
              </w:rPr>
              <w:t>S</w:t>
            </w:r>
            <w:r>
              <w:t>C001-</w:t>
            </w:r>
            <w:r>
              <w:rPr>
                <w:rFonts w:hint="eastAsia"/>
              </w:rPr>
              <w:t>로그인 기능,</w:t>
            </w:r>
          </w:p>
          <w:p w14:paraId="09D12FFB" w14:textId="77777777" w:rsidR="00603349" w:rsidRDefault="00603349" w:rsidP="00603349">
            <w:pPr>
              <w:tabs>
                <w:tab w:val="left" w:pos="3165"/>
              </w:tabs>
              <w:jc w:val="center"/>
            </w:pPr>
            <w:r>
              <w:rPr>
                <w:rFonts w:hint="eastAsia"/>
              </w:rPr>
              <w:t>S</w:t>
            </w:r>
            <w:r>
              <w:t>C002-</w:t>
            </w:r>
            <w:r>
              <w:rPr>
                <w:rFonts w:hint="eastAsia"/>
              </w:rPr>
              <w:t>회원가입 기능,</w:t>
            </w:r>
          </w:p>
          <w:p w14:paraId="392A666F" w14:textId="77777777" w:rsidR="00603349" w:rsidRDefault="00603349" w:rsidP="00603349">
            <w:pPr>
              <w:tabs>
                <w:tab w:val="left" w:pos="3165"/>
              </w:tabs>
              <w:jc w:val="center"/>
            </w:pPr>
            <w:r>
              <w:rPr>
                <w:rFonts w:hint="eastAsia"/>
              </w:rPr>
              <w:t>S</w:t>
            </w:r>
            <w:r>
              <w:t>C003-</w:t>
            </w:r>
            <w:r>
              <w:rPr>
                <w:rFonts w:hint="eastAsia"/>
              </w:rPr>
              <w:t>비밀번호 찾기 기능,</w:t>
            </w:r>
          </w:p>
          <w:p w14:paraId="2AA87748" w14:textId="77777777" w:rsidR="00603349" w:rsidRDefault="00603349" w:rsidP="00603349">
            <w:pPr>
              <w:tabs>
                <w:tab w:val="left" w:pos="3165"/>
              </w:tabs>
              <w:jc w:val="center"/>
            </w:pPr>
            <w:r>
              <w:rPr>
                <w:rFonts w:hint="eastAsia"/>
              </w:rPr>
              <w:t>S</w:t>
            </w:r>
            <w:r>
              <w:t>C007-</w:t>
            </w:r>
            <w:r>
              <w:rPr>
                <w:rFonts w:hint="eastAsia"/>
              </w:rPr>
              <w:t>마이페이지 기능,</w:t>
            </w:r>
          </w:p>
          <w:p w14:paraId="1BF4DF86" w14:textId="77777777" w:rsidR="00603349" w:rsidRDefault="00603349" w:rsidP="00603349">
            <w:pPr>
              <w:tabs>
                <w:tab w:val="left" w:pos="3165"/>
              </w:tabs>
              <w:jc w:val="center"/>
            </w:pPr>
            <w:r>
              <w:rPr>
                <w:rFonts w:hint="eastAsia"/>
              </w:rPr>
              <w:t>S</w:t>
            </w:r>
            <w:r>
              <w:t>C016-</w:t>
            </w:r>
            <w:r>
              <w:rPr>
                <w:rFonts w:hint="eastAsia"/>
              </w:rPr>
              <w:t>티어 확인하기 기능</w:t>
            </w:r>
          </w:p>
        </w:tc>
      </w:tr>
      <w:tr w:rsidR="00AA50A5" w14:paraId="0EE4AC5D" w14:textId="77777777" w:rsidTr="00AA50A5">
        <w:tc>
          <w:tcPr>
            <w:tcW w:w="1951" w:type="dxa"/>
            <w:shd w:val="clear" w:color="auto" w:fill="auto"/>
          </w:tcPr>
          <w:p w14:paraId="70E7CB52" w14:textId="77777777" w:rsidR="0053754A" w:rsidRDefault="00420E52" w:rsidP="00AA50A5">
            <w:pPr>
              <w:tabs>
                <w:tab w:val="left" w:pos="3165"/>
              </w:tabs>
              <w:jc w:val="center"/>
            </w:pPr>
            <w:r>
              <w:rPr>
                <w:rFonts w:hint="eastAsia"/>
              </w:rPr>
              <w:t>2</w:t>
            </w:r>
            <w:r>
              <w:t>023.05.21</w:t>
            </w:r>
          </w:p>
        </w:tc>
        <w:tc>
          <w:tcPr>
            <w:tcW w:w="1418" w:type="dxa"/>
            <w:shd w:val="clear" w:color="auto" w:fill="auto"/>
          </w:tcPr>
          <w:p w14:paraId="07700001" w14:textId="77777777" w:rsidR="0053754A" w:rsidRDefault="00420E52" w:rsidP="00AA50A5">
            <w:pPr>
              <w:tabs>
                <w:tab w:val="left" w:pos="3165"/>
              </w:tabs>
              <w:jc w:val="center"/>
            </w:pPr>
            <w:r>
              <w:rPr>
                <w:rFonts w:hint="eastAsia"/>
              </w:rPr>
              <w:t>허영현</w:t>
            </w:r>
          </w:p>
        </w:tc>
        <w:tc>
          <w:tcPr>
            <w:tcW w:w="5333" w:type="dxa"/>
            <w:shd w:val="clear" w:color="auto" w:fill="auto"/>
          </w:tcPr>
          <w:p w14:paraId="6EBCD989" w14:textId="5170F2FF" w:rsidR="0053754A" w:rsidRDefault="00420E52" w:rsidP="00AA50A5">
            <w:pPr>
              <w:tabs>
                <w:tab w:val="left" w:pos="3165"/>
              </w:tabs>
              <w:jc w:val="center"/>
            </w:pPr>
            <w:r>
              <w:rPr>
                <w:rFonts w:hint="eastAsia"/>
              </w:rPr>
              <w:t>S</w:t>
            </w:r>
            <w:r>
              <w:t>C004_1-</w:t>
            </w:r>
            <w:r>
              <w:rPr>
                <w:rFonts w:hint="eastAsia"/>
              </w:rPr>
              <w:t>레벨 테스트 응시 버튼</w:t>
            </w:r>
            <w:r w:rsidR="00B545E3">
              <w:rPr>
                <w:rFonts w:hint="eastAsia"/>
              </w:rPr>
              <w:t xml:space="preserve"> 기능</w:t>
            </w:r>
            <w:r w:rsidR="002F516C">
              <w:rPr>
                <w:rFonts w:hint="eastAsia"/>
              </w:rPr>
              <w:t>,</w:t>
            </w:r>
          </w:p>
          <w:p w14:paraId="5DF25F4B" w14:textId="75270676" w:rsidR="00B545E3" w:rsidRDefault="00B545E3" w:rsidP="00AA50A5">
            <w:pPr>
              <w:tabs>
                <w:tab w:val="left" w:pos="3165"/>
              </w:tabs>
              <w:jc w:val="center"/>
            </w:pPr>
            <w:r>
              <w:rPr>
                <w:rFonts w:hint="eastAsia"/>
              </w:rPr>
              <w:t>S</w:t>
            </w:r>
            <w:r>
              <w:t>C004_2-</w:t>
            </w:r>
            <w:r>
              <w:rPr>
                <w:rFonts w:hint="eastAsia"/>
              </w:rPr>
              <w:t>레벨 테스트 기능</w:t>
            </w:r>
            <w:r w:rsidR="002F516C">
              <w:rPr>
                <w:rFonts w:hint="eastAsia"/>
              </w:rPr>
              <w:t>,</w:t>
            </w:r>
          </w:p>
          <w:p w14:paraId="363EAA45" w14:textId="752FD74C" w:rsidR="00B545E3" w:rsidRDefault="00B545E3" w:rsidP="00AA50A5">
            <w:pPr>
              <w:tabs>
                <w:tab w:val="left" w:pos="3165"/>
              </w:tabs>
              <w:jc w:val="center"/>
            </w:pPr>
            <w:r>
              <w:rPr>
                <w:rFonts w:hint="eastAsia"/>
              </w:rPr>
              <w:t>S</w:t>
            </w:r>
            <w:r>
              <w:t>C004_3-</w:t>
            </w:r>
            <w:r>
              <w:rPr>
                <w:rFonts w:hint="eastAsia"/>
              </w:rPr>
              <w:t>포기 버튼 기능</w:t>
            </w:r>
            <w:r w:rsidR="002F516C">
              <w:rPr>
                <w:rFonts w:hint="eastAsia"/>
              </w:rPr>
              <w:t>,</w:t>
            </w:r>
          </w:p>
          <w:p w14:paraId="1D16F3BB" w14:textId="47637752" w:rsidR="00B545E3" w:rsidRDefault="00B545E3" w:rsidP="00AA50A5">
            <w:pPr>
              <w:tabs>
                <w:tab w:val="left" w:pos="3165"/>
              </w:tabs>
              <w:jc w:val="center"/>
            </w:pPr>
            <w:r>
              <w:rPr>
                <w:rFonts w:hint="eastAsia"/>
              </w:rPr>
              <w:t>S</w:t>
            </w:r>
            <w:r>
              <w:t>C005_1-</w:t>
            </w:r>
            <w:r>
              <w:rPr>
                <w:rFonts w:hint="eastAsia"/>
              </w:rPr>
              <w:t>레벨 테스트 채점 기능</w:t>
            </w:r>
            <w:r w:rsidR="002F516C">
              <w:rPr>
                <w:rFonts w:hint="eastAsia"/>
              </w:rPr>
              <w:t>,</w:t>
            </w:r>
          </w:p>
          <w:p w14:paraId="14911E89" w14:textId="4DE5503E" w:rsidR="00B545E3" w:rsidRDefault="00B545E3" w:rsidP="00AA50A5">
            <w:pPr>
              <w:tabs>
                <w:tab w:val="left" w:pos="3165"/>
              </w:tabs>
              <w:jc w:val="center"/>
            </w:pPr>
            <w:r>
              <w:rPr>
                <w:rFonts w:hint="eastAsia"/>
              </w:rPr>
              <w:t>S</w:t>
            </w:r>
            <w:r>
              <w:t>C005_2-</w:t>
            </w:r>
            <w:r>
              <w:rPr>
                <w:rFonts w:hint="eastAsia"/>
              </w:rPr>
              <w:t>레벨 테스트 종합결과</w:t>
            </w:r>
            <w:r w:rsidR="002F516C">
              <w:rPr>
                <w:rFonts w:hint="eastAsia"/>
              </w:rPr>
              <w:t>,</w:t>
            </w:r>
          </w:p>
          <w:p w14:paraId="1E4D19D4" w14:textId="77777777" w:rsidR="00B545E3" w:rsidRDefault="00B545E3" w:rsidP="00AA50A5">
            <w:pPr>
              <w:tabs>
                <w:tab w:val="left" w:pos="3165"/>
              </w:tabs>
              <w:jc w:val="center"/>
            </w:pPr>
            <w:r>
              <w:rPr>
                <w:rFonts w:hint="eastAsia"/>
              </w:rPr>
              <w:t>S</w:t>
            </w:r>
            <w:r>
              <w:t>C006-</w:t>
            </w:r>
            <w:r>
              <w:rPr>
                <w:rFonts w:hint="eastAsia"/>
              </w:rPr>
              <w:t>홈화면 정상작동 여부</w:t>
            </w:r>
          </w:p>
        </w:tc>
      </w:tr>
      <w:tr w:rsidR="00AA50A5" w14:paraId="27770077" w14:textId="77777777" w:rsidTr="00AA50A5">
        <w:tc>
          <w:tcPr>
            <w:tcW w:w="1951" w:type="dxa"/>
            <w:shd w:val="clear" w:color="auto" w:fill="auto"/>
          </w:tcPr>
          <w:p w14:paraId="75B53729" w14:textId="32183F39" w:rsidR="0053754A" w:rsidRDefault="002F516C" w:rsidP="00AA50A5">
            <w:pPr>
              <w:tabs>
                <w:tab w:val="left" w:pos="3165"/>
              </w:tabs>
              <w:jc w:val="center"/>
            </w:pPr>
            <w:r>
              <w:rPr>
                <w:rFonts w:hint="eastAsia"/>
              </w:rPr>
              <w:t>2</w:t>
            </w:r>
            <w:r>
              <w:t>023.05.21</w:t>
            </w:r>
          </w:p>
        </w:tc>
        <w:tc>
          <w:tcPr>
            <w:tcW w:w="1418" w:type="dxa"/>
            <w:shd w:val="clear" w:color="auto" w:fill="auto"/>
          </w:tcPr>
          <w:p w14:paraId="441215C2" w14:textId="4D07129E" w:rsidR="0053754A" w:rsidRDefault="002F516C" w:rsidP="00AA50A5">
            <w:pPr>
              <w:tabs>
                <w:tab w:val="left" w:pos="3165"/>
              </w:tabs>
              <w:jc w:val="center"/>
            </w:pPr>
            <w:proofErr w:type="spellStart"/>
            <w:r>
              <w:rPr>
                <w:rFonts w:hint="eastAsia"/>
              </w:rPr>
              <w:t>오원택</w:t>
            </w:r>
            <w:proofErr w:type="spellEnd"/>
          </w:p>
        </w:tc>
        <w:tc>
          <w:tcPr>
            <w:tcW w:w="5333" w:type="dxa"/>
            <w:shd w:val="clear" w:color="auto" w:fill="auto"/>
          </w:tcPr>
          <w:p w14:paraId="72E59F16" w14:textId="714430FD" w:rsidR="0053754A" w:rsidRDefault="002F516C" w:rsidP="00AA50A5">
            <w:pPr>
              <w:tabs>
                <w:tab w:val="left" w:pos="3165"/>
              </w:tabs>
              <w:jc w:val="center"/>
            </w:pPr>
            <w:r>
              <w:rPr>
                <w:rFonts w:hint="eastAsia"/>
              </w:rPr>
              <w:t>S</w:t>
            </w:r>
            <w:r>
              <w:t>C014-</w:t>
            </w:r>
            <w:r>
              <w:rPr>
                <w:rFonts w:hint="eastAsia"/>
              </w:rPr>
              <w:t>오답노트 기능,</w:t>
            </w:r>
          </w:p>
          <w:p w14:paraId="622EAB36" w14:textId="60184B46" w:rsidR="002F516C" w:rsidRDefault="002F516C" w:rsidP="00AA50A5">
            <w:pPr>
              <w:tabs>
                <w:tab w:val="left" w:pos="3165"/>
              </w:tabs>
              <w:jc w:val="center"/>
            </w:pPr>
            <w:r>
              <w:rPr>
                <w:rFonts w:hint="eastAsia"/>
              </w:rPr>
              <w:t>S</w:t>
            </w:r>
            <w:r>
              <w:t>C015-</w:t>
            </w:r>
            <w:r>
              <w:rPr>
                <w:rFonts w:hint="eastAsia"/>
              </w:rPr>
              <w:t>내가 추가한 단어들 그룹 기능,</w:t>
            </w:r>
          </w:p>
          <w:p w14:paraId="04D982AE" w14:textId="3575EAC4" w:rsidR="002F516C" w:rsidRDefault="002F516C" w:rsidP="00AA50A5">
            <w:pPr>
              <w:tabs>
                <w:tab w:val="left" w:pos="3165"/>
              </w:tabs>
              <w:jc w:val="center"/>
            </w:pPr>
            <w:r>
              <w:rPr>
                <w:rFonts w:hint="eastAsia"/>
              </w:rPr>
              <w:t>S</w:t>
            </w:r>
            <w:r>
              <w:t>C017-</w:t>
            </w:r>
            <w:r>
              <w:rPr>
                <w:rFonts w:hint="eastAsia"/>
              </w:rPr>
              <w:t>관리자 화면 기능</w:t>
            </w:r>
          </w:p>
        </w:tc>
      </w:tr>
      <w:tr w:rsidR="00AA50A5" w14:paraId="13E02848" w14:textId="77777777" w:rsidTr="00AA50A5">
        <w:tc>
          <w:tcPr>
            <w:tcW w:w="1951" w:type="dxa"/>
            <w:shd w:val="clear" w:color="auto" w:fill="auto"/>
          </w:tcPr>
          <w:p w14:paraId="1B599200" w14:textId="77777777" w:rsidR="0053754A" w:rsidRDefault="0053754A" w:rsidP="00AA50A5">
            <w:pPr>
              <w:tabs>
                <w:tab w:val="left" w:pos="3165"/>
              </w:tabs>
              <w:jc w:val="center"/>
            </w:pPr>
          </w:p>
        </w:tc>
        <w:tc>
          <w:tcPr>
            <w:tcW w:w="1418" w:type="dxa"/>
            <w:shd w:val="clear" w:color="auto" w:fill="auto"/>
          </w:tcPr>
          <w:p w14:paraId="5642C963" w14:textId="77777777" w:rsidR="0053754A" w:rsidRDefault="0053754A" w:rsidP="00AA50A5">
            <w:pPr>
              <w:tabs>
                <w:tab w:val="left" w:pos="3165"/>
              </w:tabs>
              <w:jc w:val="center"/>
            </w:pPr>
          </w:p>
        </w:tc>
        <w:tc>
          <w:tcPr>
            <w:tcW w:w="5333" w:type="dxa"/>
            <w:shd w:val="clear" w:color="auto" w:fill="auto"/>
          </w:tcPr>
          <w:p w14:paraId="5B34CE6E" w14:textId="77777777" w:rsidR="0053754A" w:rsidRDefault="0053754A" w:rsidP="00AA50A5">
            <w:pPr>
              <w:tabs>
                <w:tab w:val="left" w:pos="3165"/>
              </w:tabs>
              <w:jc w:val="center"/>
            </w:pPr>
          </w:p>
        </w:tc>
      </w:tr>
      <w:tr w:rsidR="0053754A" w14:paraId="6C9001B7" w14:textId="77777777" w:rsidTr="00AA50A5">
        <w:tc>
          <w:tcPr>
            <w:tcW w:w="1951" w:type="dxa"/>
            <w:shd w:val="clear" w:color="auto" w:fill="auto"/>
          </w:tcPr>
          <w:p w14:paraId="19760F3A" w14:textId="77777777" w:rsidR="0053754A" w:rsidRDefault="0053754A" w:rsidP="00AA50A5">
            <w:pPr>
              <w:tabs>
                <w:tab w:val="left" w:pos="3165"/>
              </w:tabs>
              <w:jc w:val="center"/>
            </w:pPr>
          </w:p>
        </w:tc>
        <w:tc>
          <w:tcPr>
            <w:tcW w:w="1418" w:type="dxa"/>
            <w:shd w:val="clear" w:color="auto" w:fill="auto"/>
          </w:tcPr>
          <w:p w14:paraId="6132D8F8" w14:textId="77777777" w:rsidR="0053754A" w:rsidRDefault="0053754A" w:rsidP="00AA50A5">
            <w:pPr>
              <w:tabs>
                <w:tab w:val="left" w:pos="3165"/>
              </w:tabs>
              <w:jc w:val="center"/>
            </w:pPr>
          </w:p>
        </w:tc>
        <w:tc>
          <w:tcPr>
            <w:tcW w:w="5333" w:type="dxa"/>
            <w:shd w:val="clear" w:color="auto" w:fill="auto"/>
          </w:tcPr>
          <w:p w14:paraId="76BA8512" w14:textId="77777777" w:rsidR="0053754A" w:rsidRDefault="0053754A" w:rsidP="00AA50A5">
            <w:pPr>
              <w:tabs>
                <w:tab w:val="left" w:pos="3165"/>
              </w:tabs>
              <w:jc w:val="center"/>
            </w:pPr>
          </w:p>
        </w:tc>
      </w:tr>
      <w:tr w:rsidR="0053754A" w14:paraId="157B619E" w14:textId="77777777" w:rsidTr="00AA50A5">
        <w:tc>
          <w:tcPr>
            <w:tcW w:w="1951" w:type="dxa"/>
            <w:shd w:val="clear" w:color="auto" w:fill="auto"/>
          </w:tcPr>
          <w:p w14:paraId="6B9EC52F" w14:textId="77777777" w:rsidR="0053754A" w:rsidRDefault="0053754A" w:rsidP="00AA50A5">
            <w:pPr>
              <w:tabs>
                <w:tab w:val="left" w:pos="3165"/>
              </w:tabs>
              <w:jc w:val="center"/>
            </w:pPr>
          </w:p>
        </w:tc>
        <w:tc>
          <w:tcPr>
            <w:tcW w:w="1418" w:type="dxa"/>
            <w:shd w:val="clear" w:color="auto" w:fill="auto"/>
          </w:tcPr>
          <w:p w14:paraId="44FF9815" w14:textId="77777777" w:rsidR="0053754A" w:rsidRDefault="0053754A" w:rsidP="00AA50A5">
            <w:pPr>
              <w:tabs>
                <w:tab w:val="left" w:pos="3165"/>
              </w:tabs>
              <w:jc w:val="center"/>
            </w:pPr>
          </w:p>
        </w:tc>
        <w:tc>
          <w:tcPr>
            <w:tcW w:w="5333" w:type="dxa"/>
            <w:shd w:val="clear" w:color="auto" w:fill="auto"/>
          </w:tcPr>
          <w:p w14:paraId="1C7A28C9" w14:textId="77777777" w:rsidR="0053754A" w:rsidRDefault="0053754A" w:rsidP="00AA50A5">
            <w:pPr>
              <w:tabs>
                <w:tab w:val="left" w:pos="3165"/>
              </w:tabs>
              <w:jc w:val="center"/>
            </w:pPr>
          </w:p>
        </w:tc>
      </w:tr>
      <w:tr w:rsidR="0053754A" w14:paraId="38823570" w14:textId="77777777" w:rsidTr="00AA50A5">
        <w:tc>
          <w:tcPr>
            <w:tcW w:w="1951" w:type="dxa"/>
            <w:shd w:val="clear" w:color="auto" w:fill="auto"/>
          </w:tcPr>
          <w:p w14:paraId="395C9F86" w14:textId="77777777" w:rsidR="0053754A" w:rsidRDefault="0053754A" w:rsidP="00AA50A5">
            <w:pPr>
              <w:tabs>
                <w:tab w:val="left" w:pos="3165"/>
              </w:tabs>
              <w:jc w:val="center"/>
            </w:pPr>
          </w:p>
        </w:tc>
        <w:tc>
          <w:tcPr>
            <w:tcW w:w="1418" w:type="dxa"/>
            <w:shd w:val="clear" w:color="auto" w:fill="auto"/>
          </w:tcPr>
          <w:p w14:paraId="3160A934" w14:textId="77777777" w:rsidR="0053754A" w:rsidRDefault="0053754A" w:rsidP="00AA50A5">
            <w:pPr>
              <w:tabs>
                <w:tab w:val="left" w:pos="3165"/>
              </w:tabs>
              <w:jc w:val="center"/>
            </w:pPr>
          </w:p>
        </w:tc>
        <w:tc>
          <w:tcPr>
            <w:tcW w:w="5333" w:type="dxa"/>
            <w:shd w:val="clear" w:color="auto" w:fill="auto"/>
          </w:tcPr>
          <w:p w14:paraId="6447FB57" w14:textId="77777777" w:rsidR="0053754A" w:rsidRDefault="0053754A" w:rsidP="00AA50A5">
            <w:pPr>
              <w:tabs>
                <w:tab w:val="left" w:pos="3165"/>
              </w:tabs>
              <w:jc w:val="center"/>
            </w:pPr>
          </w:p>
        </w:tc>
      </w:tr>
      <w:tr w:rsidR="0053754A" w14:paraId="669A1D16" w14:textId="77777777" w:rsidTr="00AA50A5">
        <w:tc>
          <w:tcPr>
            <w:tcW w:w="1951" w:type="dxa"/>
            <w:shd w:val="clear" w:color="auto" w:fill="auto"/>
          </w:tcPr>
          <w:p w14:paraId="7648D4B0" w14:textId="77777777" w:rsidR="0053754A" w:rsidRDefault="0053754A" w:rsidP="00AA50A5">
            <w:pPr>
              <w:tabs>
                <w:tab w:val="left" w:pos="3165"/>
              </w:tabs>
              <w:jc w:val="center"/>
            </w:pPr>
          </w:p>
        </w:tc>
        <w:tc>
          <w:tcPr>
            <w:tcW w:w="1418" w:type="dxa"/>
            <w:shd w:val="clear" w:color="auto" w:fill="auto"/>
          </w:tcPr>
          <w:p w14:paraId="63145D52" w14:textId="77777777" w:rsidR="0053754A" w:rsidRDefault="0053754A" w:rsidP="00AA50A5">
            <w:pPr>
              <w:tabs>
                <w:tab w:val="left" w:pos="3165"/>
              </w:tabs>
              <w:jc w:val="center"/>
            </w:pPr>
          </w:p>
        </w:tc>
        <w:tc>
          <w:tcPr>
            <w:tcW w:w="5333" w:type="dxa"/>
            <w:shd w:val="clear" w:color="auto" w:fill="auto"/>
          </w:tcPr>
          <w:p w14:paraId="1F4CF685" w14:textId="77777777" w:rsidR="0053754A" w:rsidRDefault="0053754A" w:rsidP="00AA50A5">
            <w:pPr>
              <w:tabs>
                <w:tab w:val="left" w:pos="3165"/>
              </w:tabs>
              <w:jc w:val="center"/>
            </w:pPr>
          </w:p>
        </w:tc>
      </w:tr>
    </w:tbl>
    <w:p w14:paraId="415ACDDA" w14:textId="77777777" w:rsidR="0053754A" w:rsidRDefault="0053754A" w:rsidP="00D50989">
      <w:pPr>
        <w:tabs>
          <w:tab w:val="left" w:pos="3165"/>
        </w:tabs>
      </w:pPr>
    </w:p>
    <w:p w14:paraId="5397FD82" w14:textId="77777777" w:rsidR="00F747C1" w:rsidRDefault="0053754A" w:rsidP="009C399B">
      <w:pPr>
        <w:pStyle w:val="53"/>
        <w:spacing w:after="360"/>
      </w:pPr>
      <w:bookmarkStart w:id="4" w:name="_Toc452055220"/>
      <w:r>
        <w:t xml:space="preserve">2. </w:t>
      </w:r>
      <w:r w:rsidR="007700BB">
        <w:rPr>
          <w:rFonts w:hint="eastAsia"/>
        </w:rPr>
        <w:t>테스트</w:t>
      </w:r>
      <w:r w:rsidR="007700BB">
        <w:rPr>
          <w:rFonts w:hint="eastAsia"/>
        </w:rPr>
        <w:t xml:space="preserve"> </w:t>
      </w:r>
      <w:r w:rsidR="007700BB">
        <w:rPr>
          <w:rFonts w:hint="eastAsia"/>
        </w:rPr>
        <w:t>결</w:t>
      </w:r>
      <w:r w:rsidR="00F747C1">
        <w:rPr>
          <w:rFonts w:hint="eastAsia"/>
        </w:rPr>
        <w:t>과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F747C1" w14:paraId="75DA6F76" w14:textId="77777777" w:rsidTr="00AA50A5">
        <w:tc>
          <w:tcPr>
            <w:tcW w:w="2900" w:type="dxa"/>
            <w:shd w:val="clear" w:color="auto" w:fill="auto"/>
          </w:tcPr>
          <w:p w14:paraId="08E551DA" w14:textId="77777777" w:rsidR="00F747C1" w:rsidRPr="00AA50A5" w:rsidRDefault="00F747C1" w:rsidP="00AA50A5">
            <w:pPr>
              <w:jc w:val="center"/>
              <w:rPr>
                <w:b/>
              </w:rPr>
            </w:pPr>
            <w:r w:rsidRPr="00AA50A5">
              <w:rPr>
                <w:rFonts w:hint="eastAsia"/>
                <w:b/>
              </w:rPr>
              <w:t xml:space="preserve">총 </w:t>
            </w:r>
            <w:proofErr w:type="spellStart"/>
            <w:r w:rsidRPr="00AA50A5">
              <w:rPr>
                <w:b/>
              </w:rPr>
              <w:t>Test</w:t>
            </w:r>
            <w:r w:rsidRPr="00AA50A5">
              <w:rPr>
                <w:rFonts w:hint="eastAsia"/>
                <w:b/>
              </w:rPr>
              <w:t>C</w:t>
            </w:r>
            <w:r w:rsidRPr="00AA50A5">
              <w:rPr>
                <w:b/>
              </w:rPr>
              <w:t>ase</w:t>
            </w:r>
            <w:proofErr w:type="spellEnd"/>
            <w:r w:rsidRPr="00AA50A5">
              <w:rPr>
                <w:b/>
              </w:rPr>
              <w:t xml:space="preserve"> </w:t>
            </w:r>
            <w:r w:rsidRPr="00AA50A5">
              <w:rPr>
                <w:rFonts w:hint="eastAsia"/>
                <w:b/>
              </w:rPr>
              <w:t>수</w:t>
            </w:r>
          </w:p>
        </w:tc>
        <w:tc>
          <w:tcPr>
            <w:tcW w:w="2901" w:type="dxa"/>
            <w:shd w:val="clear" w:color="auto" w:fill="auto"/>
          </w:tcPr>
          <w:p w14:paraId="6081C1B4" w14:textId="77777777" w:rsidR="00F747C1" w:rsidRPr="00AA50A5" w:rsidRDefault="00F747C1" w:rsidP="00AA50A5">
            <w:pPr>
              <w:jc w:val="center"/>
              <w:rPr>
                <w:b/>
              </w:rPr>
            </w:pPr>
            <w:r w:rsidRPr="00AA50A5">
              <w:rPr>
                <w:rFonts w:hint="eastAsia"/>
                <w:b/>
              </w:rPr>
              <w:t xml:space="preserve">실행한 </w:t>
            </w:r>
            <w:proofErr w:type="spellStart"/>
            <w:r w:rsidRPr="00AA50A5">
              <w:rPr>
                <w:b/>
              </w:rPr>
              <w:t>TestCase</w:t>
            </w:r>
            <w:proofErr w:type="spellEnd"/>
            <w:r w:rsidRPr="00AA50A5">
              <w:rPr>
                <w:b/>
              </w:rPr>
              <w:t xml:space="preserve"> </w:t>
            </w:r>
            <w:r w:rsidRPr="00AA50A5">
              <w:rPr>
                <w:rFonts w:hint="eastAsia"/>
                <w:b/>
              </w:rPr>
              <w:t>수</w:t>
            </w:r>
          </w:p>
        </w:tc>
        <w:tc>
          <w:tcPr>
            <w:tcW w:w="2901" w:type="dxa"/>
            <w:shd w:val="clear" w:color="auto" w:fill="auto"/>
          </w:tcPr>
          <w:p w14:paraId="6CF1085B" w14:textId="77777777" w:rsidR="00F747C1" w:rsidRPr="00AA50A5" w:rsidRDefault="00F747C1" w:rsidP="00AA50A5">
            <w:pPr>
              <w:jc w:val="center"/>
              <w:rPr>
                <w:b/>
              </w:rPr>
            </w:pPr>
            <w:r w:rsidRPr="00AA50A5">
              <w:rPr>
                <w:rFonts w:hint="eastAsia"/>
                <w:b/>
              </w:rPr>
              <w:t>총 결함 개수</w:t>
            </w:r>
          </w:p>
        </w:tc>
      </w:tr>
      <w:tr w:rsidR="00F747C1" w14:paraId="6AD64163" w14:textId="77777777" w:rsidTr="00AA50A5">
        <w:tc>
          <w:tcPr>
            <w:tcW w:w="2900" w:type="dxa"/>
            <w:shd w:val="clear" w:color="auto" w:fill="auto"/>
          </w:tcPr>
          <w:p w14:paraId="57F2EAFE" w14:textId="32DA7AAC" w:rsidR="00F747C1" w:rsidRDefault="00F93408" w:rsidP="00AA50A5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901" w:type="dxa"/>
            <w:shd w:val="clear" w:color="auto" w:fill="auto"/>
          </w:tcPr>
          <w:p w14:paraId="1D2DE61F" w14:textId="7AD32753" w:rsidR="00F747C1" w:rsidRDefault="00F93408" w:rsidP="00AA50A5">
            <w:pPr>
              <w:jc w:val="center"/>
            </w:pPr>
            <w:r>
              <w:rPr>
                <w:rFonts w:hint="eastAsia"/>
              </w:rPr>
              <w:t>3</w:t>
            </w:r>
            <w:r w:rsidR="003F3C7D">
              <w:t>2</w:t>
            </w:r>
          </w:p>
        </w:tc>
        <w:tc>
          <w:tcPr>
            <w:tcW w:w="2901" w:type="dxa"/>
            <w:shd w:val="clear" w:color="auto" w:fill="auto"/>
          </w:tcPr>
          <w:p w14:paraId="04E1F08F" w14:textId="2533D354" w:rsidR="00F747C1" w:rsidRDefault="003F3C7D" w:rsidP="00AA50A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38976FF2" w14:textId="77777777" w:rsidR="00F747C1" w:rsidRPr="00F747C1" w:rsidRDefault="00F747C1" w:rsidP="00F747C1"/>
    <w:p w14:paraId="24AE6FDB" w14:textId="77777777" w:rsidR="00F747C1" w:rsidRDefault="009C399B" w:rsidP="009C399B">
      <w:pPr>
        <w:pStyle w:val="53"/>
        <w:spacing w:after="360"/>
      </w:pPr>
      <w:bookmarkStart w:id="5" w:name="_Toc452055221"/>
      <w:r>
        <w:rPr>
          <w:rFonts w:hint="eastAsia"/>
        </w:rPr>
        <w:lastRenderedPageBreak/>
        <w:t xml:space="preserve">3. </w:t>
      </w:r>
      <w:r w:rsidR="00F747C1">
        <w:rPr>
          <w:rFonts w:hint="eastAsia"/>
        </w:rPr>
        <w:t>결함</w:t>
      </w:r>
      <w:r w:rsidR="00F747C1">
        <w:rPr>
          <w:rFonts w:hint="eastAsia"/>
        </w:rPr>
        <w:t xml:space="preserve"> </w:t>
      </w:r>
      <w:r w:rsidR="00F747C1">
        <w:rPr>
          <w:rFonts w:hint="eastAsia"/>
        </w:rPr>
        <w:t>리스트</w:t>
      </w:r>
      <w:bookmarkEnd w:id="5"/>
      <w:r w:rsidR="00F747C1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735"/>
        <w:gridCol w:w="3118"/>
        <w:gridCol w:w="2443"/>
      </w:tblGrid>
      <w:tr w:rsidR="003F3C7D" w14:paraId="0331EAD7" w14:textId="12048A12" w:rsidTr="003F3C7D">
        <w:tc>
          <w:tcPr>
            <w:tcW w:w="1424" w:type="dxa"/>
            <w:shd w:val="clear" w:color="auto" w:fill="auto"/>
          </w:tcPr>
          <w:p w14:paraId="5305EF56" w14:textId="77777777" w:rsidR="003F3C7D" w:rsidRPr="00AA50A5" w:rsidRDefault="003F3C7D" w:rsidP="00AA50A5">
            <w:pPr>
              <w:jc w:val="center"/>
              <w:rPr>
                <w:b/>
              </w:rPr>
            </w:pPr>
            <w:r w:rsidRPr="00AA50A5">
              <w:rPr>
                <w:rFonts w:hint="eastAsia"/>
                <w:b/>
              </w:rPr>
              <w:t xml:space="preserve">결함# </w:t>
            </w:r>
            <w:r w:rsidRPr="00AA50A5">
              <w:rPr>
                <w:b/>
                <w:sz w:val="16"/>
              </w:rPr>
              <w:t>(</w:t>
            </w:r>
            <w:r w:rsidRPr="00AA50A5">
              <w:rPr>
                <w:rFonts w:hint="eastAsia"/>
                <w:b/>
                <w:sz w:val="16"/>
              </w:rPr>
              <w:t>이슈 번호)</w:t>
            </w:r>
          </w:p>
        </w:tc>
        <w:tc>
          <w:tcPr>
            <w:tcW w:w="1735" w:type="dxa"/>
            <w:shd w:val="clear" w:color="auto" w:fill="auto"/>
          </w:tcPr>
          <w:p w14:paraId="25BB9AB9" w14:textId="77777777" w:rsidR="003F3C7D" w:rsidRPr="00AA50A5" w:rsidRDefault="003F3C7D" w:rsidP="00AA50A5">
            <w:pPr>
              <w:jc w:val="center"/>
              <w:rPr>
                <w:b/>
              </w:rPr>
            </w:pPr>
            <w:r w:rsidRPr="00AA50A5">
              <w:rPr>
                <w:rFonts w:hint="eastAsia"/>
                <w:b/>
              </w:rPr>
              <w:t>결함 제목</w:t>
            </w:r>
          </w:p>
        </w:tc>
        <w:tc>
          <w:tcPr>
            <w:tcW w:w="3118" w:type="dxa"/>
            <w:shd w:val="clear" w:color="auto" w:fill="auto"/>
          </w:tcPr>
          <w:p w14:paraId="292B74F0" w14:textId="77777777" w:rsidR="003F3C7D" w:rsidRPr="00AA50A5" w:rsidRDefault="003F3C7D" w:rsidP="00AA50A5">
            <w:pPr>
              <w:jc w:val="center"/>
              <w:rPr>
                <w:b/>
              </w:rPr>
            </w:pPr>
            <w:r w:rsidRPr="00AA50A5">
              <w:rPr>
                <w:rFonts w:hint="eastAsia"/>
                <w:b/>
              </w:rPr>
              <w:t>설명</w:t>
            </w:r>
          </w:p>
        </w:tc>
        <w:tc>
          <w:tcPr>
            <w:tcW w:w="2443" w:type="dxa"/>
          </w:tcPr>
          <w:p w14:paraId="5331847E" w14:textId="14D006E5" w:rsidR="003F3C7D" w:rsidRPr="00AA50A5" w:rsidRDefault="003F3C7D" w:rsidP="00AA50A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결함 수정</w:t>
            </w:r>
          </w:p>
        </w:tc>
      </w:tr>
      <w:tr w:rsidR="003F3C7D" w14:paraId="56300C14" w14:textId="2DB4B934" w:rsidTr="003F3C7D">
        <w:tc>
          <w:tcPr>
            <w:tcW w:w="1424" w:type="dxa"/>
            <w:shd w:val="clear" w:color="auto" w:fill="auto"/>
          </w:tcPr>
          <w:p w14:paraId="1C6C61CC" w14:textId="77777777" w:rsidR="003F3C7D" w:rsidRDefault="003F3C7D" w:rsidP="00F747C1">
            <w:r>
              <w:rPr>
                <w:rFonts w:hint="eastAsia"/>
              </w:rPr>
              <w:t>#</w:t>
            </w:r>
            <w:r>
              <w:t>001</w:t>
            </w:r>
          </w:p>
        </w:tc>
        <w:tc>
          <w:tcPr>
            <w:tcW w:w="1735" w:type="dxa"/>
            <w:shd w:val="clear" w:color="auto" w:fill="auto"/>
          </w:tcPr>
          <w:p w14:paraId="04F07EEB" w14:textId="77777777" w:rsidR="003F3C7D" w:rsidRDefault="003F3C7D" w:rsidP="00F747C1">
            <w:r>
              <w:rPr>
                <w:rFonts w:hint="eastAsia"/>
              </w:rPr>
              <w:t xml:space="preserve">회원 정보 조회 </w:t>
            </w:r>
          </w:p>
          <w:p w14:paraId="1941AC81" w14:textId="77777777" w:rsidR="003F3C7D" w:rsidRDefault="003F3C7D" w:rsidP="00F747C1">
            <w:r>
              <w:rPr>
                <w:rFonts w:hint="eastAsia"/>
              </w:rPr>
              <w:t>출력 기능 오류</w:t>
            </w:r>
          </w:p>
        </w:tc>
        <w:tc>
          <w:tcPr>
            <w:tcW w:w="3118" w:type="dxa"/>
            <w:shd w:val="clear" w:color="auto" w:fill="auto"/>
          </w:tcPr>
          <w:p w14:paraId="07838E02" w14:textId="77777777" w:rsidR="003F3C7D" w:rsidRDefault="003F3C7D" w:rsidP="00F747C1">
            <w:proofErr w:type="spellStart"/>
            <w:r>
              <w:rPr>
                <w:rFonts w:hint="eastAsia"/>
              </w:rPr>
              <w:t>백엔드와</w:t>
            </w:r>
            <w:proofErr w:type="spellEnd"/>
            <w:r>
              <w:rPr>
                <w:rFonts w:hint="eastAsia"/>
              </w:rPr>
              <w:t xml:space="preserve"> 연결에 오류.</w:t>
            </w:r>
          </w:p>
          <w:p w14:paraId="5CEB9E98" w14:textId="77777777" w:rsidR="003F3C7D" w:rsidRDefault="003F3C7D" w:rsidP="00F747C1">
            <w:r>
              <w:rPr>
                <w:rFonts w:hint="eastAsia"/>
              </w:rPr>
              <w:t>회원 정보 조회가 되지 않음</w:t>
            </w:r>
          </w:p>
        </w:tc>
        <w:tc>
          <w:tcPr>
            <w:tcW w:w="2443" w:type="dxa"/>
          </w:tcPr>
          <w:p w14:paraId="0931DB28" w14:textId="69CA6E35" w:rsidR="003F3C7D" w:rsidRDefault="003F3C7D" w:rsidP="00F747C1">
            <w:pPr>
              <w:rPr>
                <w:rFonts w:hint="eastAsia"/>
              </w:rPr>
            </w:pPr>
            <w:r>
              <w:t>O</w:t>
            </w:r>
          </w:p>
        </w:tc>
      </w:tr>
      <w:tr w:rsidR="003F3C7D" w14:paraId="717EF2CC" w14:textId="58B14A26" w:rsidTr="003F3C7D">
        <w:tc>
          <w:tcPr>
            <w:tcW w:w="1424" w:type="dxa"/>
            <w:shd w:val="clear" w:color="auto" w:fill="auto"/>
          </w:tcPr>
          <w:p w14:paraId="0C4C3376" w14:textId="77777777" w:rsidR="003F3C7D" w:rsidRDefault="003F3C7D" w:rsidP="00F747C1">
            <w:r>
              <w:rPr>
                <w:rFonts w:hint="eastAsia"/>
              </w:rPr>
              <w:t>#</w:t>
            </w:r>
            <w:r>
              <w:t>002</w:t>
            </w:r>
          </w:p>
        </w:tc>
        <w:tc>
          <w:tcPr>
            <w:tcW w:w="1735" w:type="dxa"/>
            <w:shd w:val="clear" w:color="auto" w:fill="auto"/>
          </w:tcPr>
          <w:p w14:paraId="625EE153" w14:textId="77777777" w:rsidR="003F3C7D" w:rsidRDefault="003F3C7D" w:rsidP="00F747C1">
            <w:r>
              <w:rPr>
                <w:rFonts w:hint="eastAsia"/>
              </w:rPr>
              <w:t>경쟁 시스템 정보 조회</w:t>
            </w:r>
          </w:p>
          <w:p w14:paraId="6CF7147A" w14:textId="77777777" w:rsidR="003F3C7D" w:rsidRDefault="003F3C7D" w:rsidP="00F747C1">
            <w:r>
              <w:rPr>
                <w:rFonts w:hint="eastAsia"/>
              </w:rPr>
              <w:t>출력 기능 오류</w:t>
            </w:r>
          </w:p>
        </w:tc>
        <w:tc>
          <w:tcPr>
            <w:tcW w:w="3118" w:type="dxa"/>
            <w:shd w:val="clear" w:color="auto" w:fill="auto"/>
          </w:tcPr>
          <w:p w14:paraId="5DD978AA" w14:textId="77777777" w:rsidR="003F3C7D" w:rsidRDefault="003F3C7D" w:rsidP="00603349">
            <w:proofErr w:type="spellStart"/>
            <w:r>
              <w:rPr>
                <w:rFonts w:hint="eastAsia"/>
              </w:rPr>
              <w:t>백엔드와</w:t>
            </w:r>
            <w:proofErr w:type="spellEnd"/>
            <w:r>
              <w:rPr>
                <w:rFonts w:hint="eastAsia"/>
              </w:rPr>
              <w:t xml:space="preserve"> 연결에 오류.</w:t>
            </w:r>
          </w:p>
          <w:p w14:paraId="7AF704C5" w14:textId="77777777" w:rsidR="003F3C7D" w:rsidRDefault="003F3C7D" w:rsidP="00603349">
            <w:proofErr w:type="spellStart"/>
            <w:r>
              <w:rPr>
                <w:rFonts w:hint="eastAsia"/>
              </w:rPr>
              <w:t>티어</w:t>
            </w:r>
            <w:proofErr w:type="spellEnd"/>
            <w:r>
              <w:rPr>
                <w:rFonts w:hint="eastAsia"/>
              </w:rPr>
              <w:t xml:space="preserve"> 정보 조회가 되지 않음</w:t>
            </w:r>
          </w:p>
        </w:tc>
        <w:tc>
          <w:tcPr>
            <w:tcW w:w="2443" w:type="dxa"/>
          </w:tcPr>
          <w:p w14:paraId="24766B9F" w14:textId="35457DCC" w:rsidR="003F3C7D" w:rsidRDefault="003F3C7D" w:rsidP="00603349">
            <w:pPr>
              <w:rPr>
                <w:rFonts w:hint="eastAsia"/>
              </w:rPr>
            </w:pPr>
            <w:r>
              <w:t>O</w:t>
            </w:r>
          </w:p>
        </w:tc>
      </w:tr>
      <w:tr w:rsidR="003F3C7D" w14:paraId="0C660B4E" w14:textId="6E0B881A" w:rsidTr="003F3C7D">
        <w:tc>
          <w:tcPr>
            <w:tcW w:w="1424" w:type="dxa"/>
            <w:shd w:val="clear" w:color="auto" w:fill="auto"/>
          </w:tcPr>
          <w:p w14:paraId="2E35786B" w14:textId="77777777" w:rsidR="003F3C7D" w:rsidRDefault="003F3C7D" w:rsidP="00F747C1">
            <w:r>
              <w:rPr>
                <w:rFonts w:hint="eastAsia"/>
              </w:rPr>
              <w:t>#</w:t>
            </w:r>
            <w:r>
              <w:t>003</w:t>
            </w:r>
          </w:p>
        </w:tc>
        <w:tc>
          <w:tcPr>
            <w:tcW w:w="1735" w:type="dxa"/>
            <w:shd w:val="clear" w:color="auto" w:fill="auto"/>
          </w:tcPr>
          <w:p w14:paraId="54596189" w14:textId="77777777" w:rsidR="003F3C7D" w:rsidRDefault="003F3C7D" w:rsidP="00F747C1">
            <w:r>
              <w:rPr>
                <w:rFonts w:hint="eastAsia"/>
              </w:rPr>
              <w:t>레벨 테스트 종합결과</w:t>
            </w:r>
          </w:p>
          <w:p w14:paraId="03FF953F" w14:textId="77777777" w:rsidR="003F3C7D" w:rsidRDefault="003F3C7D" w:rsidP="00F747C1">
            <w:r>
              <w:rPr>
                <w:rFonts w:hint="eastAsia"/>
              </w:rPr>
              <w:t>출력 기능 오류</w:t>
            </w:r>
          </w:p>
        </w:tc>
        <w:tc>
          <w:tcPr>
            <w:tcW w:w="3118" w:type="dxa"/>
            <w:shd w:val="clear" w:color="auto" w:fill="auto"/>
          </w:tcPr>
          <w:p w14:paraId="7F0D4882" w14:textId="77777777" w:rsidR="003F3C7D" w:rsidRDefault="003F3C7D" w:rsidP="00F747C1">
            <w:r>
              <w:rPr>
                <w:rFonts w:hint="eastAsia"/>
              </w:rPr>
              <w:t>프론트 개발 오류.</w:t>
            </w:r>
          </w:p>
          <w:p w14:paraId="3BA38D07" w14:textId="77777777" w:rsidR="003F3C7D" w:rsidRDefault="003F3C7D" w:rsidP="00F747C1">
            <w:r>
              <w:rPr>
                <w:rFonts w:hint="eastAsia"/>
              </w:rPr>
              <w:t>레벨 테스트 채점 결과에 따른 상,</w:t>
            </w:r>
            <w:r>
              <w:t xml:space="preserve"> </w:t>
            </w:r>
            <w:r>
              <w:rPr>
                <w:rFonts w:hint="eastAsia"/>
              </w:rPr>
              <w:t>중 하의 해당 등급이 출력되지 않음</w:t>
            </w:r>
          </w:p>
        </w:tc>
        <w:tc>
          <w:tcPr>
            <w:tcW w:w="2443" w:type="dxa"/>
          </w:tcPr>
          <w:p w14:paraId="4B714960" w14:textId="05301B04" w:rsidR="003F3C7D" w:rsidRDefault="003F3C7D" w:rsidP="00F747C1">
            <w:pPr>
              <w:rPr>
                <w:rFonts w:hint="eastAsia"/>
              </w:rPr>
            </w:pPr>
            <w:r>
              <w:t>O</w:t>
            </w:r>
          </w:p>
        </w:tc>
      </w:tr>
      <w:tr w:rsidR="003F3C7D" w14:paraId="3332E4D1" w14:textId="5418D27F" w:rsidTr="003F3C7D">
        <w:tc>
          <w:tcPr>
            <w:tcW w:w="1424" w:type="dxa"/>
            <w:shd w:val="clear" w:color="auto" w:fill="auto"/>
          </w:tcPr>
          <w:p w14:paraId="41CC66EF" w14:textId="77777777" w:rsidR="003F3C7D" w:rsidRDefault="003F3C7D" w:rsidP="00F747C1">
            <w:r>
              <w:rPr>
                <w:rFonts w:hint="eastAsia"/>
              </w:rPr>
              <w:t>#</w:t>
            </w:r>
            <w:r>
              <w:t>004</w:t>
            </w:r>
          </w:p>
        </w:tc>
        <w:tc>
          <w:tcPr>
            <w:tcW w:w="1735" w:type="dxa"/>
            <w:shd w:val="clear" w:color="auto" w:fill="auto"/>
          </w:tcPr>
          <w:p w14:paraId="5995B01F" w14:textId="77777777" w:rsidR="003F3C7D" w:rsidRDefault="003F3C7D" w:rsidP="00F747C1">
            <w:r>
              <w:rPr>
                <w:rFonts w:hint="eastAsia"/>
              </w:rPr>
              <w:t>기존 데이터 초기화</w:t>
            </w:r>
          </w:p>
        </w:tc>
        <w:tc>
          <w:tcPr>
            <w:tcW w:w="3118" w:type="dxa"/>
            <w:shd w:val="clear" w:color="auto" w:fill="auto"/>
          </w:tcPr>
          <w:p w14:paraId="5E92722C" w14:textId="77777777" w:rsidR="003F3C7D" w:rsidRDefault="003F3C7D" w:rsidP="00F747C1">
            <w:r>
              <w:rPr>
                <w:rFonts w:hint="eastAsia"/>
              </w:rPr>
              <w:t>사용자가 레벨 테스트를 보고 난 후 이전페이지로 이동 시 해당 페이지가 초기화되어 나타남</w:t>
            </w:r>
          </w:p>
        </w:tc>
        <w:tc>
          <w:tcPr>
            <w:tcW w:w="2443" w:type="dxa"/>
          </w:tcPr>
          <w:p w14:paraId="57503E2F" w14:textId="604ED96B" w:rsidR="003F3C7D" w:rsidRDefault="003F3C7D" w:rsidP="00F747C1">
            <w:pPr>
              <w:rPr>
                <w:rFonts w:hint="eastAsia"/>
              </w:rPr>
            </w:pPr>
            <w:r>
              <w:t>O</w:t>
            </w:r>
          </w:p>
        </w:tc>
      </w:tr>
      <w:tr w:rsidR="003F3C7D" w14:paraId="0939C81F" w14:textId="3C6E6811" w:rsidTr="003F3C7D">
        <w:tc>
          <w:tcPr>
            <w:tcW w:w="1424" w:type="dxa"/>
            <w:shd w:val="clear" w:color="auto" w:fill="auto"/>
          </w:tcPr>
          <w:p w14:paraId="4280EFCE" w14:textId="77777777" w:rsidR="003F3C7D" w:rsidRDefault="003F3C7D" w:rsidP="00F747C1">
            <w:r>
              <w:rPr>
                <w:rFonts w:hint="eastAsia"/>
              </w:rPr>
              <w:t>#</w:t>
            </w:r>
            <w:r>
              <w:t>005</w:t>
            </w:r>
          </w:p>
        </w:tc>
        <w:tc>
          <w:tcPr>
            <w:tcW w:w="1735" w:type="dxa"/>
            <w:shd w:val="clear" w:color="auto" w:fill="auto"/>
          </w:tcPr>
          <w:p w14:paraId="677C8F6B" w14:textId="77777777" w:rsidR="003F3C7D" w:rsidRDefault="003F3C7D" w:rsidP="00F747C1">
            <w:r>
              <w:rPr>
                <w:rFonts w:hint="eastAsia"/>
              </w:rPr>
              <w:t>홈화면에서 단어 학습하기 클릭 시 페이지 오류</w:t>
            </w:r>
          </w:p>
        </w:tc>
        <w:tc>
          <w:tcPr>
            <w:tcW w:w="3118" w:type="dxa"/>
            <w:shd w:val="clear" w:color="auto" w:fill="auto"/>
          </w:tcPr>
          <w:p w14:paraId="3096F70E" w14:textId="77777777" w:rsidR="003F3C7D" w:rsidRDefault="003F3C7D" w:rsidP="00F747C1">
            <w:r>
              <w:rPr>
                <w:rFonts w:hint="eastAsia"/>
              </w:rPr>
              <w:t>프론트 개발 오류.</w:t>
            </w:r>
          </w:p>
          <w:p w14:paraId="2A909F3E" w14:textId="77777777" w:rsidR="003F3C7D" w:rsidRDefault="003F3C7D" w:rsidP="00F747C1">
            <w:r>
              <w:rPr>
                <w:rFonts w:hint="eastAsia"/>
              </w:rPr>
              <w:t xml:space="preserve">홈화면에서 단어 학습하기 버튼 클릭 시 </w:t>
            </w:r>
            <w:r>
              <w:t>studyWords.html</w:t>
            </w:r>
            <w:r>
              <w:rPr>
                <w:rFonts w:hint="eastAsia"/>
              </w:rPr>
              <w:t xml:space="preserve"> 페이지 뜨지 않음</w:t>
            </w:r>
          </w:p>
        </w:tc>
        <w:tc>
          <w:tcPr>
            <w:tcW w:w="2443" w:type="dxa"/>
          </w:tcPr>
          <w:p w14:paraId="729B2997" w14:textId="29768F19" w:rsidR="003F3C7D" w:rsidRDefault="003F3C7D" w:rsidP="00F747C1">
            <w:pPr>
              <w:rPr>
                <w:rFonts w:hint="eastAsia"/>
              </w:rPr>
            </w:pPr>
            <w:r>
              <w:t>O</w:t>
            </w:r>
          </w:p>
        </w:tc>
      </w:tr>
      <w:tr w:rsidR="003F3C7D" w14:paraId="7AD1CBC0" w14:textId="459788C1" w:rsidTr="003F3C7D">
        <w:tc>
          <w:tcPr>
            <w:tcW w:w="1424" w:type="dxa"/>
            <w:shd w:val="clear" w:color="auto" w:fill="auto"/>
          </w:tcPr>
          <w:p w14:paraId="08BF0264" w14:textId="5448E7CB" w:rsidR="003F3C7D" w:rsidRDefault="003F3C7D" w:rsidP="00F747C1">
            <w:r>
              <w:rPr>
                <w:rFonts w:hint="eastAsia"/>
              </w:rPr>
              <w:t>#</w:t>
            </w:r>
            <w:r>
              <w:t>006</w:t>
            </w:r>
          </w:p>
        </w:tc>
        <w:tc>
          <w:tcPr>
            <w:tcW w:w="1735" w:type="dxa"/>
            <w:shd w:val="clear" w:color="auto" w:fill="auto"/>
          </w:tcPr>
          <w:p w14:paraId="22CB617D" w14:textId="64609CB4" w:rsidR="003F3C7D" w:rsidRDefault="003F3C7D" w:rsidP="00F747C1">
            <w:r>
              <w:rPr>
                <w:rFonts w:hint="eastAsia"/>
              </w:rPr>
              <w:t>단어 테스트에서 틀렸던 단어 확인 오류</w:t>
            </w:r>
          </w:p>
        </w:tc>
        <w:tc>
          <w:tcPr>
            <w:tcW w:w="3118" w:type="dxa"/>
            <w:shd w:val="clear" w:color="auto" w:fill="auto"/>
          </w:tcPr>
          <w:p w14:paraId="6F67C3DC" w14:textId="6F071D4F" w:rsidR="003F3C7D" w:rsidRDefault="003F3C7D" w:rsidP="00F747C1">
            <w:r>
              <w:rPr>
                <w:rFonts w:hint="eastAsia"/>
              </w:rPr>
              <w:t>단어 조회가 되지 않음</w:t>
            </w:r>
          </w:p>
        </w:tc>
        <w:tc>
          <w:tcPr>
            <w:tcW w:w="2443" w:type="dxa"/>
          </w:tcPr>
          <w:p w14:paraId="61663A8A" w14:textId="399D9992" w:rsidR="003F3C7D" w:rsidRDefault="003F3C7D" w:rsidP="00F747C1">
            <w:pPr>
              <w:rPr>
                <w:rFonts w:hint="eastAsia"/>
              </w:rPr>
            </w:pPr>
            <w:r>
              <w:t>O</w:t>
            </w:r>
          </w:p>
        </w:tc>
      </w:tr>
      <w:tr w:rsidR="003F3C7D" w14:paraId="0B3C5766" w14:textId="29E0A596" w:rsidTr="003F3C7D">
        <w:tc>
          <w:tcPr>
            <w:tcW w:w="1424" w:type="dxa"/>
            <w:shd w:val="clear" w:color="auto" w:fill="auto"/>
          </w:tcPr>
          <w:p w14:paraId="1F14BE33" w14:textId="019C057D" w:rsidR="003F3C7D" w:rsidRDefault="003F3C7D" w:rsidP="00F747C1">
            <w:r>
              <w:rPr>
                <w:rFonts w:hint="eastAsia"/>
              </w:rPr>
              <w:t>#</w:t>
            </w:r>
            <w:r>
              <w:t>007</w:t>
            </w:r>
          </w:p>
        </w:tc>
        <w:tc>
          <w:tcPr>
            <w:tcW w:w="1735" w:type="dxa"/>
            <w:shd w:val="clear" w:color="auto" w:fill="auto"/>
          </w:tcPr>
          <w:p w14:paraId="79D17D05" w14:textId="37A3B44F" w:rsidR="003F3C7D" w:rsidRDefault="003F3C7D" w:rsidP="00F747C1">
            <w:r>
              <w:rPr>
                <w:rFonts w:hint="eastAsia"/>
              </w:rPr>
              <w:t xml:space="preserve">관리자 모드 전체 단어 </w:t>
            </w:r>
            <w:r>
              <w:t xml:space="preserve"> </w:t>
            </w:r>
            <w:r>
              <w:rPr>
                <w:rFonts w:hint="eastAsia"/>
              </w:rPr>
              <w:t>확인 오류</w:t>
            </w:r>
          </w:p>
        </w:tc>
        <w:tc>
          <w:tcPr>
            <w:tcW w:w="3118" w:type="dxa"/>
            <w:shd w:val="clear" w:color="auto" w:fill="auto"/>
          </w:tcPr>
          <w:p w14:paraId="74B6287E" w14:textId="373E7D10" w:rsidR="003F3C7D" w:rsidRDefault="003F3C7D" w:rsidP="00F747C1">
            <w:r>
              <w:rPr>
                <w:rFonts w:hint="eastAsia"/>
              </w:rPr>
              <w:t>단어 조회가 되지 않음</w:t>
            </w:r>
          </w:p>
        </w:tc>
        <w:tc>
          <w:tcPr>
            <w:tcW w:w="2443" w:type="dxa"/>
          </w:tcPr>
          <w:p w14:paraId="2A3D4316" w14:textId="38479A99" w:rsidR="003F3C7D" w:rsidRDefault="003F3C7D" w:rsidP="00F747C1">
            <w:pPr>
              <w:rPr>
                <w:rFonts w:hint="eastAsia"/>
              </w:rPr>
            </w:pPr>
            <w:r>
              <w:t>O</w:t>
            </w:r>
          </w:p>
        </w:tc>
      </w:tr>
      <w:tr w:rsidR="003F3C7D" w14:paraId="357E4024" w14:textId="0B43636F" w:rsidTr="003F3C7D">
        <w:tc>
          <w:tcPr>
            <w:tcW w:w="1424" w:type="dxa"/>
            <w:shd w:val="clear" w:color="auto" w:fill="auto"/>
          </w:tcPr>
          <w:p w14:paraId="5F06167D" w14:textId="7E0793ED" w:rsidR="003F3C7D" w:rsidRDefault="003F3C7D" w:rsidP="00F747C1">
            <w:r>
              <w:rPr>
                <w:rFonts w:hint="eastAsia"/>
              </w:rPr>
              <w:t>#</w:t>
            </w:r>
            <w:r>
              <w:t>008</w:t>
            </w:r>
          </w:p>
        </w:tc>
        <w:tc>
          <w:tcPr>
            <w:tcW w:w="1735" w:type="dxa"/>
            <w:shd w:val="clear" w:color="auto" w:fill="auto"/>
          </w:tcPr>
          <w:p w14:paraId="356533FC" w14:textId="77777777" w:rsidR="003F3C7D" w:rsidRDefault="003F3C7D" w:rsidP="00F747C1">
            <w:r>
              <w:rPr>
                <w:rFonts w:hint="eastAsia"/>
              </w:rPr>
              <w:t>관리자 모드 단어 검색</w:t>
            </w:r>
          </w:p>
          <w:p w14:paraId="0799B007" w14:textId="18768565" w:rsidR="003F3C7D" w:rsidRDefault="003F3C7D" w:rsidP="00F747C1">
            <w:r>
              <w:rPr>
                <w:rFonts w:hint="eastAsia"/>
              </w:rPr>
              <w:t>기능 오류</w:t>
            </w:r>
          </w:p>
        </w:tc>
        <w:tc>
          <w:tcPr>
            <w:tcW w:w="3118" w:type="dxa"/>
            <w:shd w:val="clear" w:color="auto" w:fill="auto"/>
          </w:tcPr>
          <w:p w14:paraId="2E029E43" w14:textId="4943B007" w:rsidR="003F3C7D" w:rsidRDefault="003F3C7D" w:rsidP="00F747C1">
            <w:r>
              <w:rPr>
                <w:rFonts w:hint="eastAsia"/>
              </w:rPr>
              <w:t xml:space="preserve">검색 시 </w:t>
            </w:r>
            <w:r>
              <w:t xml:space="preserve">API </w:t>
            </w:r>
            <w:r>
              <w:rPr>
                <w:rFonts w:hint="eastAsia"/>
              </w:rPr>
              <w:t>출력이 되지 않음</w:t>
            </w:r>
          </w:p>
        </w:tc>
        <w:tc>
          <w:tcPr>
            <w:tcW w:w="2443" w:type="dxa"/>
          </w:tcPr>
          <w:p w14:paraId="334A54E5" w14:textId="78378E5F" w:rsidR="003F3C7D" w:rsidRDefault="003F3C7D" w:rsidP="00F747C1">
            <w:pPr>
              <w:rPr>
                <w:rFonts w:hint="eastAsia"/>
              </w:rPr>
            </w:pPr>
            <w:r>
              <w:t>O</w:t>
            </w:r>
          </w:p>
        </w:tc>
      </w:tr>
      <w:tr w:rsidR="003F3C7D" w14:paraId="60FBF17B" w14:textId="45A7982D" w:rsidTr="003F3C7D">
        <w:tc>
          <w:tcPr>
            <w:tcW w:w="1424" w:type="dxa"/>
            <w:shd w:val="clear" w:color="auto" w:fill="auto"/>
          </w:tcPr>
          <w:p w14:paraId="50D6A4CE" w14:textId="168314F7" w:rsidR="003F3C7D" w:rsidRDefault="003F3C7D" w:rsidP="00F747C1">
            <w:r>
              <w:rPr>
                <w:rFonts w:hint="eastAsia"/>
              </w:rPr>
              <w:t>#</w:t>
            </w:r>
            <w:r>
              <w:t>009</w:t>
            </w:r>
          </w:p>
        </w:tc>
        <w:tc>
          <w:tcPr>
            <w:tcW w:w="1735" w:type="dxa"/>
            <w:shd w:val="clear" w:color="auto" w:fill="auto"/>
          </w:tcPr>
          <w:p w14:paraId="3A6B8449" w14:textId="77777777" w:rsidR="003F3C7D" w:rsidRDefault="003F3C7D" w:rsidP="00F747C1">
            <w:r>
              <w:rPr>
                <w:rFonts w:hint="eastAsia"/>
              </w:rPr>
              <w:t>관리자 모드 단어 추가</w:t>
            </w:r>
          </w:p>
          <w:p w14:paraId="557D6420" w14:textId="1D7E3D9F" w:rsidR="003F3C7D" w:rsidRDefault="003F3C7D" w:rsidP="00F747C1">
            <w:r>
              <w:rPr>
                <w:rFonts w:hint="eastAsia"/>
              </w:rPr>
              <w:t>기능 오류</w:t>
            </w:r>
          </w:p>
        </w:tc>
        <w:tc>
          <w:tcPr>
            <w:tcW w:w="3118" w:type="dxa"/>
            <w:shd w:val="clear" w:color="auto" w:fill="auto"/>
          </w:tcPr>
          <w:p w14:paraId="5D53045A" w14:textId="16CF907C" w:rsidR="003F3C7D" w:rsidRDefault="003F3C7D" w:rsidP="00F747C1">
            <w:proofErr w:type="spellStart"/>
            <w:r>
              <w:rPr>
                <w:rFonts w:hint="eastAsia"/>
              </w:rPr>
              <w:t>백엔드와</w:t>
            </w:r>
            <w:proofErr w:type="spellEnd"/>
            <w:r>
              <w:rPr>
                <w:rFonts w:hint="eastAsia"/>
              </w:rPr>
              <w:t xml:space="preserve"> 연결에 오류.</w:t>
            </w:r>
          </w:p>
          <w:p w14:paraId="4677120A" w14:textId="7A81B6E9" w:rsidR="003F3C7D" w:rsidRDefault="003F3C7D" w:rsidP="00F747C1">
            <w:r>
              <w:rPr>
                <w:rFonts w:hint="eastAsia"/>
              </w:rPr>
              <w:t>단어 추가 기능이 작동하지 않음</w:t>
            </w:r>
          </w:p>
        </w:tc>
        <w:tc>
          <w:tcPr>
            <w:tcW w:w="2443" w:type="dxa"/>
          </w:tcPr>
          <w:p w14:paraId="4985DF06" w14:textId="59DB4AE5" w:rsidR="003F3C7D" w:rsidRDefault="003F3C7D" w:rsidP="00F747C1">
            <w:pPr>
              <w:rPr>
                <w:rFonts w:hint="eastAsia"/>
              </w:rPr>
            </w:pPr>
            <w:r>
              <w:t>O</w:t>
            </w:r>
          </w:p>
        </w:tc>
      </w:tr>
    </w:tbl>
    <w:p w14:paraId="5D827644" w14:textId="77777777" w:rsidR="009C399B" w:rsidRDefault="009C399B" w:rsidP="00AA50A5">
      <w:pPr>
        <w:pStyle w:val="53"/>
        <w:spacing w:after="360"/>
      </w:pPr>
      <w:bookmarkStart w:id="6" w:name="_Toc452055222"/>
      <w:r>
        <w:lastRenderedPageBreak/>
        <w:t xml:space="preserve">4. </w:t>
      </w:r>
      <w:r>
        <w:rPr>
          <w:rFonts w:hint="eastAsia"/>
        </w:rPr>
        <w:t>결함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9C399B" w14:paraId="640E3185" w14:textId="77777777" w:rsidTr="00AA50A5">
        <w:tc>
          <w:tcPr>
            <w:tcW w:w="2900" w:type="dxa"/>
            <w:shd w:val="clear" w:color="auto" w:fill="auto"/>
          </w:tcPr>
          <w:p w14:paraId="70FFEFBC" w14:textId="77777777" w:rsidR="009C399B" w:rsidRPr="00AA50A5" w:rsidRDefault="009C399B" w:rsidP="00AA50A5">
            <w:pPr>
              <w:tabs>
                <w:tab w:val="left" w:pos="1360"/>
              </w:tabs>
              <w:jc w:val="center"/>
              <w:rPr>
                <w:b/>
              </w:rPr>
            </w:pPr>
            <w:r w:rsidRPr="00AA50A5">
              <w:rPr>
                <w:rFonts w:hint="eastAsia"/>
                <w:b/>
              </w:rPr>
              <w:t>총 결함 개수</w:t>
            </w:r>
          </w:p>
        </w:tc>
        <w:tc>
          <w:tcPr>
            <w:tcW w:w="2901" w:type="dxa"/>
            <w:shd w:val="clear" w:color="auto" w:fill="auto"/>
          </w:tcPr>
          <w:p w14:paraId="259CE1C1" w14:textId="77777777" w:rsidR="009C399B" w:rsidRPr="00AA50A5" w:rsidRDefault="009C399B" w:rsidP="00AA50A5">
            <w:pPr>
              <w:tabs>
                <w:tab w:val="left" w:pos="1360"/>
              </w:tabs>
              <w:jc w:val="center"/>
              <w:rPr>
                <w:b/>
              </w:rPr>
            </w:pPr>
            <w:r w:rsidRPr="00AA50A5">
              <w:rPr>
                <w:rFonts w:hint="eastAsia"/>
                <w:b/>
              </w:rPr>
              <w:t>해결 결함 개수</w:t>
            </w:r>
          </w:p>
        </w:tc>
        <w:tc>
          <w:tcPr>
            <w:tcW w:w="2901" w:type="dxa"/>
            <w:shd w:val="clear" w:color="auto" w:fill="auto"/>
          </w:tcPr>
          <w:p w14:paraId="0E8D76AB" w14:textId="77777777" w:rsidR="009C399B" w:rsidRPr="00AA50A5" w:rsidRDefault="009C399B" w:rsidP="00AA50A5">
            <w:pPr>
              <w:tabs>
                <w:tab w:val="left" w:pos="1360"/>
              </w:tabs>
              <w:jc w:val="center"/>
              <w:rPr>
                <w:b/>
              </w:rPr>
            </w:pPr>
            <w:r w:rsidRPr="00AA50A5">
              <w:rPr>
                <w:rFonts w:hint="eastAsia"/>
                <w:b/>
              </w:rPr>
              <w:t>남은 결함 개수</w:t>
            </w:r>
          </w:p>
        </w:tc>
      </w:tr>
      <w:tr w:rsidR="009C399B" w14:paraId="56DE8450" w14:textId="77777777" w:rsidTr="00AA50A5">
        <w:tc>
          <w:tcPr>
            <w:tcW w:w="2900" w:type="dxa"/>
            <w:shd w:val="clear" w:color="auto" w:fill="auto"/>
          </w:tcPr>
          <w:p w14:paraId="0F8EAC63" w14:textId="613AA74D" w:rsidR="009C399B" w:rsidRDefault="00DC149D" w:rsidP="00AA50A5">
            <w:pPr>
              <w:tabs>
                <w:tab w:val="left" w:pos="1360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01" w:type="dxa"/>
            <w:shd w:val="clear" w:color="auto" w:fill="auto"/>
          </w:tcPr>
          <w:p w14:paraId="6F78091C" w14:textId="24F736DB" w:rsidR="009C399B" w:rsidRDefault="003F3C7D" w:rsidP="00AA50A5">
            <w:pPr>
              <w:tabs>
                <w:tab w:val="left" w:pos="1360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01" w:type="dxa"/>
            <w:shd w:val="clear" w:color="auto" w:fill="auto"/>
          </w:tcPr>
          <w:p w14:paraId="6B026B62" w14:textId="119D074E" w:rsidR="009C399B" w:rsidRDefault="003F3C7D" w:rsidP="00AA50A5">
            <w:pPr>
              <w:tabs>
                <w:tab w:val="left" w:pos="136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3186D8B1" w14:textId="77777777" w:rsidR="005E65C5" w:rsidRDefault="005E65C5" w:rsidP="009C399B">
      <w:pPr>
        <w:tabs>
          <w:tab w:val="left" w:pos="1360"/>
        </w:tabs>
      </w:pPr>
    </w:p>
    <w:p w14:paraId="1D33B9CC" w14:textId="77777777" w:rsidR="005E65C5" w:rsidRDefault="005E65C5" w:rsidP="009C399B">
      <w:pPr>
        <w:tabs>
          <w:tab w:val="left" w:pos="1360"/>
        </w:tabs>
        <w:rPr>
          <w:color w:val="7B7B7B"/>
        </w:rPr>
      </w:pPr>
    </w:p>
    <w:p w14:paraId="646B8320" w14:textId="77777777" w:rsidR="005E65C5" w:rsidRDefault="009C399B" w:rsidP="009C399B">
      <w:pPr>
        <w:tabs>
          <w:tab w:val="left" w:pos="1360"/>
        </w:tabs>
        <w:rPr>
          <w:color w:val="7B7B7B"/>
        </w:rPr>
      </w:pPr>
      <w:r w:rsidRPr="00AA50A5">
        <w:rPr>
          <w:rFonts w:hint="eastAsia"/>
          <w:color w:val="7B7B7B"/>
        </w:rPr>
        <w:t xml:space="preserve">* 최종 제출 </w:t>
      </w:r>
      <w:r w:rsidR="00AA50A5" w:rsidRPr="00AA50A5">
        <w:rPr>
          <w:rFonts w:hint="eastAsia"/>
          <w:color w:val="7B7B7B"/>
        </w:rPr>
        <w:t>시</w:t>
      </w:r>
      <w:r w:rsidRPr="00AA50A5">
        <w:rPr>
          <w:rFonts w:hint="eastAsia"/>
          <w:color w:val="7B7B7B"/>
        </w:rPr>
        <w:t xml:space="preserve"> 남은 결함 개수는 </w:t>
      </w:r>
      <w:r w:rsidRPr="00AA50A5">
        <w:rPr>
          <w:color w:val="7B7B7B"/>
        </w:rPr>
        <w:t>0</w:t>
      </w:r>
      <w:r w:rsidRPr="00AA50A5">
        <w:rPr>
          <w:rFonts w:hint="eastAsia"/>
          <w:color w:val="7B7B7B"/>
        </w:rPr>
        <w:t>이어야 함.</w:t>
      </w:r>
    </w:p>
    <w:p w14:paraId="0B924F6D" w14:textId="77777777" w:rsidR="005E65C5" w:rsidRPr="00AA50A5" w:rsidRDefault="005E65C5" w:rsidP="005E65C5">
      <w:pPr>
        <w:tabs>
          <w:tab w:val="left" w:pos="1360"/>
        </w:tabs>
        <w:rPr>
          <w:color w:val="7B7B7B"/>
        </w:rPr>
      </w:pPr>
      <w:r>
        <w:rPr>
          <w:rFonts w:hint="eastAsia"/>
          <w:color w:val="7B7B7B"/>
        </w:rPr>
        <w:t>* 테스트 결과 보고서 제출 시 작성된 테스트 케이스 첨부 필수</w:t>
      </w:r>
    </w:p>
    <w:sectPr w:rsidR="005E65C5" w:rsidRPr="00AA50A5" w:rsidSect="003B3F17">
      <w:headerReference w:type="default" r:id="rId9"/>
      <w:footerReference w:type="even" r:id="rId10"/>
      <w:footerReference w:type="default" r:id="rId11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9D79F" w14:textId="77777777" w:rsidR="00F06BE7" w:rsidRDefault="00F06BE7">
      <w:r>
        <w:separator/>
      </w:r>
    </w:p>
    <w:p w14:paraId="6D11CF0B" w14:textId="77777777" w:rsidR="00F06BE7" w:rsidRDefault="00F06BE7"/>
    <w:p w14:paraId="5F40C27E" w14:textId="77777777" w:rsidR="00F06BE7" w:rsidRDefault="00F06BE7"/>
    <w:p w14:paraId="52725262" w14:textId="77777777" w:rsidR="00F06BE7" w:rsidRDefault="00F06BE7"/>
  </w:endnote>
  <w:endnote w:type="continuationSeparator" w:id="0">
    <w:p w14:paraId="5DD76428" w14:textId="77777777" w:rsidR="00F06BE7" w:rsidRDefault="00F06BE7">
      <w:r>
        <w:continuationSeparator/>
      </w:r>
    </w:p>
    <w:p w14:paraId="2B2A3D88" w14:textId="77777777" w:rsidR="00F06BE7" w:rsidRDefault="00F06BE7"/>
    <w:p w14:paraId="0E874C92" w14:textId="77777777" w:rsidR="00F06BE7" w:rsidRDefault="00F06BE7"/>
    <w:p w14:paraId="77913F6C" w14:textId="77777777" w:rsidR="00F06BE7" w:rsidRDefault="00F06B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휴먼명조">
    <w:charset w:val="81"/>
    <w:family w:val="auto"/>
    <w:pitch w:val="variable"/>
    <w:sig w:usb0="800002A7" w:usb1="1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310F8" w14:textId="77777777" w:rsidR="00021E41" w:rsidRDefault="00021E41" w:rsidP="008132F5">
    <w:pPr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F2EB4C4" w14:textId="77777777" w:rsidR="00021E41" w:rsidRDefault="00021E41"/>
  <w:p w14:paraId="0DD97F4D" w14:textId="77777777" w:rsidR="00021E41" w:rsidRDefault="00021E41"/>
  <w:p w14:paraId="6BF55402" w14:textId="77777777" w:rsidR="00021E41" w:rsidRDefault="00021E41"/>
  <w:p w14:paraId="3DA4C2EB" w14:textId="77777777" w:rsidR="00021E41" w:rsidRDefault="00021E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EF42F" w14:textId="77777777" w:rsidR="00021E41" w:rsidRDefault="00021E41" w:rsidP="008132F5">
    <w:pPr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E65C5">
      <w:rPr>
        <w:rStyle w:val="a7"/>
        <w:noProof/>
      </w:rPr>
      <w:t>- 3 -</w:t>
    </w:r>
    <w:r>
      <w:rPr>
        <w:rStyle w:val="a7"/>
      </w:rPr>
      <w:fldChar w:fldCharType="end"/>
    </w:r>
  </w:p>
  <w:p w14:paraId="410AAA7B" w14:textId="77777777" w:rsidR="00021E41" w:rsidRDefault="00000000">
    <w:r>
      <w:pict w14:anchorId="7CA9A3CB">
        <v:group id="_x0000_s1061" editas="canvas" style="width:423pt;height:53.6pt;mso-position-horizontal-relative:char;mso-position-vertical-relative:line" coordorigin="2276,14067" coordsize="7200,919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0" type="#_x0000_t75" style="position:absolute;left:2276;top:14067;width:7200;height:919" o:preferrelative="f">
            <v:fill o:detectmouseclick="t"/>
            <v:path o:extrusionok="t" o:connecttype="none"/>
            <o:lock v:ext="edit" text="t"/>
          </v:shape>
          <v:rect id="_x0000_s1059" style="position:absolute;left:2276;top:14482;width:7200;height:96" fillcolor="#903" stroked="f" strokecolor="blu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4E5F0" w14:textId="77777777" w:rsidR="00F06BE7" w:rsidRDefault="00F06BE7">
      <w:r>
        <w:separator/>
      </w:r>
    </w:p>
    <w:p w14:paraId="45B5F524" w14:textId="77777777" w:rsidR="00F06BE7" w:rsidRDefault="00F06BE7"/>
    <w:p w14:paraId="708A2E75" w14:textId="77777777" w:rsidR="00F06BE7" w:rsidRDefault="00F06BE7"/>
    <w:p w14:paraId="00252A2E" w14:textId="77777777" w:rsidR="00F06BE7" w:rsidRDefault="00F06BE7"/>
  </w:footnote>
  <w:footnote w:type="continuationSeparator" w:id="0">
    <w:p w14:paraId="3D0EF3D1" w14:textId="77777777" w:rsidR="00F06BE7" w:rsidRDefault="00F06BE7">
      <w:r>
        <w:continuationSeparator/>
      </w:r>
    </w:p>
    <w:p w14:paraId="01AC7DDC" w14:textId="77777777" w:rsidR="00F06BE7" w:rsidRDefault="00F06BE7"/>
    <w:p w14:paraId="516507BC" w14:textId="77777777" w:rsidR="00F06BE7" w:rsidRDefault="00F06BE7"/>
    <w:p w14:paraId="2BE69496" w14:textId="77777777" w:rsidR="00F06BE7" w:rsidRDefault="00F06B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021E41" w:rsidRPr="009375E3" w14:paraId="5172EA36" w14:textId="77777777" w:rsidTr="009375E3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22F68BE0" w14:textId="77777777" w:rsidR="00021E41" w:rsidRPr="009375E3" w:rsidRDefault="00021E41" w:rsidP="009375E3">
          <w:pPr>
            <w:pStyle w:val="a5"/>
            <w:jc w:val="center"/>
            <w:rPr>
              <w:rFonts w:ascii="돋움" w:eastAsia="돋움" w:hAnsi="돋움"/>
            </w:rPr>
          </w:pPr>
          <w:r w:rsidRPr="009375E3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 w14:paraId="6760C80B" w14:textId="77777777" w:rsidR="00021E41" w:rsidRPr="009375E3" w:rsidRDefault="00CD43B8" w:rsidP="009375E3">
          <w:pPr>
            <w:pStyle w:val="a5"/>
            <w:jc w:val="center"/>
            <w:rPr>
              <w:rFonts w:ascii="돋움" w:eastAsia="돋움" w:hAnsi="돋움"/>
            </w:rPr>
          </w:pPr>
          <w:proofErr w:type="spellStart"/>
          <w:r>
            <w:rPr>
              <w:rFonts w:ascii="돋움" w:eastAsia="돋움" w:hAnsi="돋움" w:hint="eastAsia"/>
            </w:rPr>
            <w:t>수뭉보카</w:t>
          </w:r>
          <w:proofErr w:type="spellEnd"/>
        </w:p>
      </w:tc>
      <w:tc>
        <w:tcPr>
          <w:tcW w:w="1698" w:type="dxa"/>
          <w:shd w:val="clear" w:color="auto" w:fill="E6E6E6"/>
          <w:vAlign w:val="center"/>
        </w:tcPr>
        <w:p w14:paraId="06E74CA1" w14:textId="77777777" w:rsidR="00021E41" w:rsidRPr="009375E3" w:rsidRDefault="00021E41" w:rsidP="009375E3">
          <w:pPr>
            <w:pStyle w:val="a5"/>
            <w:jc w:val="center"/>
            <w:rPr>
              <w:rFonts w:ascii="돋움" w:eastAsia="돋움" w:hAnsi="돋움"/>
            </w:rPr>
          </w:pPr>
          <w:r w:rsidRPr="009375E3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shd w:val="clear" w:color="auto" w:fill="auto"/>
          <w:vAlign w:val="center"/>
        </w:tcPr>
        <w:p w14:paraId="72736EEA" w14:textId="77777777" w:rsidR="00021E41" w:rsidRPr="009375E3" w:rsidRDefault="00CD43B8" w:rsidP="009375E3">
          <w:pPr>
            <w:pStyle w:val="a5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</w:t>
          </w:r>
          <w:r>
            <w:rPr>
              <w:rFonts w:ascii="돋움" w:eastAsia="돋움" w:hAnsi="돋움"/>
            </w:rPr>
            <w:t>023.03.30~</w:t>
          </w:r>
        </w:p>
      </w:tc>
    </w:tr>
    <w:tr w:rsidR="00021E41" w:rsidRPr="009375E3" w14:paraId="68450513" w14:textId="77777777" w:rsidTr="009375E3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40900657" w14:textId="77777777" w:rsidR="00021E41" w:rsidRPr="009375E3" w:rsidRDefault="00021E41" w:rsidP="009375E3">
          <w:pPr>
            <w:pStyle w:val="a5"/>
            <w:jc w:val="center"/>
            <w:rPr>
              <w:rFonts w:ascii="돋움" w:eastAsia="돋움" w:hAnsi="돋움"/>
            </w:rPr>
          </w:pPr>
          <w:r w:rsidRPr="009375E3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 w14:paraId="70500095" w14:textId="77777777" w:rsidR="00021E41" w:rsidRPr="009375E3" w:rsidRDefault="00021E41" w:rsidP="009375E3">
          <w:pPr>
            <w:pStyle w:val="a5"/>
            <w:jc w:val="center"/>
            <w:rPr>
              <w:rFonts w:ascii="돋움" w:eastAsia="돋움" w:hAnsi="돋움"/>
            </w:rPr>
          </w:pPr>
          <w:r w:rsidRPr="009375E3">
            <w:rPr>
              <w:rFonts w:ascii="돋움" w:eastAsia="돋움" w:hAnsi="돋움" w:hint="eastAsia"/>
            </w:rPr>
            <w:t>테스트 결과 보고서</w:t>
          </w:r>
        </w:p>
      </w:tc>
      <w:tc>
        <w:tcPr>
          <w:tcW w:w="1698" w:type="dxa"/>
          <w:shd w:val="clear" w:color="auto" w:fill="E6E6E6"/>
          <w:vAlign w:val="center"/>
        </w:tcPr>
        <w:p w14:paraId="4833512F" w14:textId="77777777" w:rsidR="00021E41" w:rsidRPr="009375E3" w:rsidRDefault="00021E41" w:rsidP="009375E3">
          <w:pPr>
            <w:pStyle w:val="a5"/>
            <w:jc w:val="center"/>
            <w:rPr>
              <w:rFonts w:ascii="돋움" w:eastAsia="돋움" w:hAnsi="돋움"/>
            </w:rPr>
          </w:pPr>
          <w:r w:rsidRPr="009375E3">
            <w:rPr>
              <w:rFonts w:ascii="돋움" w:eastAsia="돋움" w:hAnsi="돋움" w:hint="eastAsia"/>
            </w:rPr>
            <w:t>버  전</w:t>
          </w:r>
        </w:p>
      </w:tc>
      <w:tc>
        <w:tcPr>
          <w:tcW w:w="2585" w:type="dxa"/>
          <w:shd w:val="clear" w:color="auto" w:fill="auto"/>
          <w:vAlign w:val="center"/>
        </w:tcPr>
        <w:p w14:paraId="73BE580E" w14:textId="7FD80266" w:rsidR="00021E41" w:rsidRPr="009375E3" w:rsidRDefault="00CD43B8" w:rsidP="009375E3">
          <w:pPr>
            <w:pStyle w:val="a5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er 1.0.</w:t>
          </w:r>
          <w:r w:rsidR="002F516C">
            <w:rPr>
              <w:rFonts w:ascii="돋움" w:eastAsia="돋움" w:hAnsi="돋움"/>
            </w:rPr>
            <w:t>2</w:t>
          </w:r>
        </w:p>
      </w:tc>
    </w:tr>
  </w:tbl>
  <w:p w14:paraId="3AE08AA3" w14:textId="77777777" w:rsidR="00021E41" w:rsidRDefault="00021E41"/>
  <w:p w14:paraId="533355CC" w14:textId="77777777" w:rsidR="00021E41" w:rsidRPr="001248B2" w:rsidRDefault="00000000" w:rsidP="00A358BA">
    <w:pPr>
      <w:rPr>
        <w:rFonts w:ascii="HY헤드라인M" w:eastAsia="HY헤드라인M"/>
        <w:szCs w:val="20"/>
      </w:rPr>
    </w:pPr>
    <w:r>
      <w:rPr>
        <w:rFonts w:ascii="HY헤드라인M" w:eastAsia="HY헤드라인M"/>
        <w:noProof/>
        <w:szCs w:val="20"/>
      </w:rPr>
      <w:pict w14:anchorId="6CC31302">
        <v:rect id="_x0000_s1052" style="position:absolute;left:0;text-align:left;margin-left:-2.1pt;margin-top:5.4pt;width:428.45pt;height:8.95pt;z-index:2" fillcolor="#903" stroked="f" strokecolor="blue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422B"/>
    <w:multiLevelType w:val="multilevel"/>
    <w:tmpl w:val="3B8A875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바탕" w:hAnsi="Times New Roman" w:hint="default"/>
        <w:color w:val="0000FF"/>
        <w:u w:val="single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ascii="Times New Roman" w:eastAsia="바탕" w:hAnsi="Times New Roman"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Times New Roman" w:eastAsia="바탕" w:hAnsi="Times New Roman"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Times New Roman" w:eastAsia="바탕" w:hAnsi="Times New Roman"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Times New Roman" w:eastAsia="바탕" w:hAnsi="Times New Roman"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Times New Roman" w:eastAsia="바탕" w:hAnsi="Times New Roman"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ascii="Times New Roman" w:eastAsia="바탕" w:hAnsi="Times New Roman"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Times New Roman" w:eastAsia="바탕" w:hAnsi="Times New Roman"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ascii="Times New Roman" w:eastAsia="바탕" w:hAnsi="Times New Roman" w:hint="default"/>
        <w:color w:val="0000FF"/>
        <w:u w:val="single"/>
      </w:rPr>
    </w:lvl>
  </w:abstractNum>
  <w:abstractNum w:abstractNumId="1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A06C69"/>
    <w:multiLevelType w:val="hybridMultilevel"/>
    <w:tmpl w:val="ADFAE6C2"/>
    <w:lvl w:ilvl="0" w:tplc="7AEAF644">
      <w:start w:val="1"/>
      <w:numFmt w:val="bullet"/>
      <w:lvlText w:val="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22D2141F"/>
    <w:multiLevelType w:val="multilevel"/>
    <w:tmpl w:val="5E66EE6E"/>
    <w:lvl w:ilvl="0">
      <w:start w:val="1"/>
      <w:numFmt w:val="decimal"/>
      <w:pStyle w:val="1"/>
      <w:lvlText w:val="%1 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6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54DB0F91"/>
    <w:multiLevelType w:val="hybridMultilevel"/>
    <w:tmpl w:val="4858B8A6"/>
    <w:lvl w:ilvl="0" w:tplc="430A2290">
      <w:start w:val="1"/>
      <w:numFmt w:val="decimal"/>
      <w:pStyle w:val="4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74443C"/>
    <w:multiLevelType w:val="hybridMultilevel"/>
    <w:tmpl w:val="C7FCB5BE"/>
    <w:lvl w:ilvl="0" w:tplc="18C45A04">
      <w:start w:val="1"/>
      <w:numFmt w:val="bullet"/>
      <w:pStyle w:val="a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B73186"/>
    <w:multiLevelType w:val="hybridMultilevel"/>
    <w:tmpl w:val="EF1E0D8A"/>
    <w:lvl w:ilvl="0" w:tplc="98D811B0">
      <w:start w:val="4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541C18"/>
    <w:multiLevelType w:val="hybridMultilevel"/>
    <w:tmpl w:val="01F69A1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D343473"/>
    <w:multiLevelType w:val="hybridMultilevel"/>
    <w:tmpl w:val="0EE60B00"/>
    <w:lvl w:ilvl="0" w:tplc="BD2CCD64">
      <w:start w:val="2016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 w15:restartNumberingAfterBreak="0">
    <w:nsid w:val="750B0A69"/>
    <w:multiLevelType w:val="hybridMultilevel"/>
    <w:tmpl w:val="B874BEE6"/>
    <w:lvl w:ilvl="0" w:tplc="F106F94E">
      <w:start w:val="2016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6" w15:restartNumberingAfterBreak="0">
    <w:nsid w:val="7CC72E0B"/>
    <w:multiLevelType w:val="hybridMultilevel"/>
    <w:tmpl w:val="B28C537C"/>
    <w:lvl w:ilvl="0" w:tplc="3104C2DA"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FFA6C01"/>
    <w:multiLevelType w:val="multilevel"/>
    <w:tmpl w:val="98266EBC"/>
    <w:lvl w:ilvl="0">
      <w:start w:val="1"/>
      <w:numFmt w:val="decimal"/>
      <w:pStyle w:val="10"/>
      <w:lvlText w:val="%1장 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0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2073697319">
    <w:abstractNumId w:val="17"/>
  </w:num>
  <w:num w:numId="2" w16cid:durableId="2070609970">
    <w:abstractNumId w:val="5"/>
  </w:num>
  <w:num w:numId="3" w16cid:durableId="677007831">
    <w:abstractNumId w:val="9"/>
  </w:num>
  <w:num w:numId="4" w16cid:durableId="597714917">
    <w:abstractNumId w:val="1"/>
  </w:num>
  <w:num w:numId="5" w16cid:durableId="333413956">
    <w:abstractNumId w:val="3"/>
  </w:num>
  <w:num w:numId="6" w16cid:durableId="1709254236">
    <w:abstractNumId w:val="7"/>
  </w:num>
  <w:num w:numId="7" w16cid:durableId="1606570729">
    <w:abstractNumId w:val="2"/>
  </w:num>
  <w:num w:numId="8" w16cid:durableId="1072000614">
    <w:abstractNumId w:val="6"/>
  </w:num>
  <w:num w:numId="9" w16cid:durableId="1918436290">
    <w:abstractNumId w:val="15"/>
  </w:num>
  <w:num w:numId="10" w16cid:durableId="442070906">
    <w:abstractNumId w:val="13"/>
  </w:num>
  <w:num w:numId="11" w16cid:durableId="642586675">
    <w:abstractNumId w:val="11"/>
  </w:num>
  <w:num w:numId="12" w16cid:durableId="1999773001">
    <w:abstractNumId w:val="4"/>
  </w:num>
  <w:num w:numId="13" w16cid:durableId="35736386">
    <w:abstractNumId w:val="5"/>
  </w:num>
  <w:num w:numId="14" w16cid:durableId="1187717504">
    <w:abstractNumId w:val="5"/>
  </w:num>
  <w:num w:numId="15" w16cid:durableId="1904414548">
    <w:abstractNumId w:val="5"/>
  </w:num>
  <w:num w:numId="16" w16cid:durableId="2074303963">
    <w:abstractNumId w:val="5"/>
  </w:num>
  <w:num w:numId="17" w16cid:durableId="481775536">
    <w:abstractNumId w:val="5"/>
  </w:num>
  <w:num w:numId="18" w16cid:durableId="271015401">
    <w:abstractNumId w:val="5"/>
  </w:num>
  <w:num w:numId="19" w16cid:durableId="1457290445">
    <w:abstractNumId w:val="8"/>
  </w:num>
  <w:num w:numId="20" w16cid:durableId="1539053051">
    <w:abstractNumId w:val="0"/>
  </w:num>
  <w:num w:numId="21" w16cid:durableId="456804601">
    <w:abstractNumId w:val="12"/>
  </w:num>
  <w:num w:numId="22" w16cid:durableId="1886990579">
    <w:abstractNumId w:val="14"/>
  </w:num>
  <w:num w:numId="23" w16cid:durableId="1677073835">
    <w:abstractNumId w:val="10"/>
  </w:num>
  <w:num w:numId="24" w16cid:durableId="120456182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13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857"/>
    <w:rsid w:val="00000D90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1169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1E41"/>
    <w:rsid w:val="0002211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26431"/>
    <w:rsid w:val="00030110"/>
    <w:rsid w:val="00030378"/>
    <w:rsid w:val="00030902"/>
    <w:rsid w:val="00030C08"/>
    <w:rsid w:val="00031C73"/>
    <w:rsid w:val="00032D78"/>
    <w:rsid w:val="00033C10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016"/>
    <w:rsid w:val="000A06D6"/>
    <w:rsid w:val="000A08EC"/>
    <w:rsid w:val="000A0CF0"/>
    <w:rsid w:val="000A1509"/>
    <w:rsid w:val="000A1825"/>
    <w:rsid w:val="000A1F9F"/>
    <w:rsid w:val="000A22BF"/>
    <w:rsid w:val="000A277E"/>
    <w:rsid w:val="000A2BAB"/>
    <w:rsid w:val="000A3BCD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4AB8"/>
    <w:rsid w:val="000C53E7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067"/>
    <w:rsid w:val="000D237D"/>
    <w:rsid w:val="000D385D"/>
    <w:rsid w:val="000D4FC3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869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357"/>
    <w:rsid w:val="00113B70"/>
    <w:rsid w:val="00113BF7"/>
    <w:rsid w:val="00113D83"/>
    <w:rsid w:val="00114E5F"/>
    <w:rsid w:val="001150FA"/>
    <w:rsid w:val="00115502"/>
    <w:rsid w:val="00115904"/>
    <w:rsid w:val="00115935"/>
    <w:rsid w:val="00116EC2"/>
    <w:rsid w:val="00120208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591"/>
    <w:rsid w:val="001326F8"/>
    <w:rsid w:val="0013298E"/>
    <w:rsid w:val="00132BA1"/>
    <w:rsid w:val="00132ED7"/>
    <w:rsid w:val="001351C7"/>
    <w:rsid w:val="0013534A"/>
    <w:rsid w:val="0013627E"/>
    <w:rsid w:val="00136AF9"/>
    <w:rsid w:val="00136B7A"/>
    <w:rsid w:val="00137C50"/>
    <w:rsid w:val="00137DCF"/>
    <w:rsid w:val="00137F9B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1CA"/>
    <w:rsid w:val="00162AFF"/>
    <w:rsid w:val="001631BA"/>
    <w:rsid w:val="00163BED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DF1"/>
    <w:rsid w:val="00173AE6"/>
    <w:rsid w:val="00173D5E"/>
    <w:rsid w:val="001745CF"/>
    <w:rsid w:val="00174B8A"/>
    <w:rsid w:val="001751E3"/>
    <w:rsid w:val="00175237"/>
    <w:rsid w:val="00175724"/>
    <w:rsid w:val="00175C0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DAE"/>
    <w:rsid w:val="0019038B"/>
    <w:rsid w:val="00191786"/>
    <w:rsid w:val="0019186A"/>
    <w:rsid w:val="001918A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4B54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9CC"/>
    <w:rsid w:val="00203D58"/>
    <w:rsid w:val="00203DD2"/>
    <w:rsid w:val="00204E65"/>
    <w:rsid w:val="00204F63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163FB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5F20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651"/>
    <w:rsid w:val="002719F9"/>
    <w:rsid w:val="002721D0"/>
    <w:rsid w:val="00273150"/>
    <w:rsid w:val="00273270"/>
    <w:rsid w:val="002734D4"/>
    <w:rsid w:val="002736BB"/>
    <w:rsid w:val="00273F8E"/>
    <w:rsid w:val="0027521B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A7837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CC4"/>
    <w:rsid w:val="002F1EC7"/>
    <w:rsid w:val="002F22CC"/>
    <w:rsid w:val="002F322E"/>
    <w:rsid w:val="002F345B"/>
    <w:rsid w:val="002F36AB"/>
    <w:rsid w:val="002F373E"/>
    <w:rsid w:val="002F3C0D"/>
    <w:rsid w:val="002F516C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2940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6D3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9A"/>
    <w:rsid w:val="00357A47"/>
    <w:rsid w:val="00357CCF"/>
    <w:rsid w:val="003609F7"/>
    <w:rsid w:val="00360BCF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1F6"/>
    <w:rsid w:val="003932C8"/>
    <w:rsid w:val="00393EEF"/>
    <w:rsid w:val="00394E62"/>
    <w:rsid w:val="003955DD"/>
    <w:rsid w:val="00396851"/>
    <w:rsid w:val="003975E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3F1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B23"/>
    <w:rsid w:val="003C4DB5"/>
    <w:rsid w:val="003C5106"/>
    <w:rsid w:val="003C6077"/>
    <w:rsid w:val="003C613A"/>
    <w:rsid w:val="003C78E5"/>
    <w:rsid w:val="003D0338"/>
    <w:rsid w:val="003D0EF9"/>
    <w:rsid w:val="003D11B5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6916"/>
    <w:rsid w:val="003E71E2"/>
    <w:rsid w:val="003E791F"/>
    <w:rsid w:val="003E7DEF"/>
    <w:rsid w:val="003F0707"/>
    <w:rsid w:val="003F0A59"/>
    <w:rsid w:val="003F0DCD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3C7D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1DF0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2"/>
    <w:rsid w:val="00422F2F"/>
    <w:rsid w:val="00423174"/>
    <w:rsid w:val="00423487"/>
    <w:rsid w:val="00423580"/>
    <w:rsid w:val="00423A0C"/>
    <w:rsid w:val="004242E4"/>
    <w:rsid w:val="00425EFE"/>
    <w:rsid w:val="00426299"/>
    <w:rsid w:val="00426633"/>
    <w:rsid w:val="00426885"/>
    <w:rsid w:val="00426E66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AB1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07B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55A"/>
    <w:rsid w:val="0048582C"/>
    <w:rsid w:val="00486391"/>
    <w:rsid w:val="00486980"/>
    <w:rsid w:val="00487F13"/>
    <w:rsid w:val="0049030D"/>
    <w:rsid w:val="00490552"/>
    <w:rsid w:val="0049183A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5D90"/>
    <w:rsid w:val="004A6D68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5E82"/>
    <w:rsid w:val="0050663F"/>
    <w:rsid w:val="00506751"/>
    <w:rsid w:val="005073F4"/>
    <w:rsid w:val="00510CF9"/>
    <w:rsid w:val="005122A8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5BA"/>
    <w:rsid w:val="005236E5"/>
    <w:rsid w:val="00524C3A"/>
    <w:rsid w:val="0052631F"/>
    <w:rsid w:val="005278E8"/>
    <w:rsid w:val="00530905"/>
    <w:rsid w:val="00530DD0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3754A"/>
    <w:rsid w:val="005403ED"/>
    <w:rsid w:val="00540410"/>
    <w:rsid w:val="0054077E"/>
    <w:rsid w:val="00540A48"/>
    <w:rsid w:val="00540C81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4E5A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BC2"/>
    <w:rsid w:val="005A3C24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0F6"/>
    <w:rsid w:val="005D76E6"/>
    <w:rsid w:val="005E00AB"/>
    <w:rsid w:val="005E34EF"/>
    <w:rsid w:val="005E3D65"/>
    <w:rsid w:val="005E4654"/>
    <w:rsid w:val="005E470B"/>
    <w:rsid w:val="005E4DD6"/>
    <w:rsid w:val="005E5198"/>
    <w:rsid w:val="005E65C5"/>
    <w:rsid w:val="005F0C80"/>
    <w:rsid w:val="005F2D35"/>
    <w:rsid w:val="005F2E08"/>
    <w:rsid w:val="005F316A"/>
    <w:rsid w:val="005F39E2"/>
    <w:rsid w:val="005F43D3"/>
    <w:rsid w:val="005F597A"/>
    <w:rsid w:val="005F5B18"/>
    <w:rsid w:val="005F6889"/>
    <w:rsid w:val="00600D92"/>
    <w:rsid w:val="0060119B"/>
    <w:rsid w:val="0060189E"/>
    <w:rsid w:val="006019A3"/>
    <w:rsid w:val="006019EA"/>
    <w:rsid w:val="00602735"/>
    <w:rsid w:val="00602E2E"/>
    <w:rsid w:val="00603349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5AE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687"/>
    <w:rsid w:val="006377BF"/>
    <w:rsid w:val="00640DEE"/>
    <w:rsid w:val="006414B4"/>
    <w:rsid w:val="00641EAE"/>
    <w:rsid w:val="00641F69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0D10"/>
    <w:rsid w:val="0065179F"/>
    <w:rsid w:val="00653519"/>
    <w:rsid w:val="0065394F"/>
    <w:rsid w:val="00655285"/>
    <w:rsid w:val="0065541D"/>
    <w:rsid w:val="00655788"/>
    <w:rsid w:val="00660B7F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918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BA5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8AB"/>
    <w:rsid w:val="006F6B17"/>
    <w:rsid w:val="006F6EFD"/>
    <w:rsid w:val="006F7CEA"/>
    <w:rsid w:val="00700CD6"/>
    <w:rsid w:val="00701558"/>
    <w:rsid w:val="007017F6"/>
    <w:rsid w:val="007038B1"/>
    <w:rsid w:val="0070405B"/>
    <w:rsid w:val="007049B2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4A2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1C53"/>
    <w:rsid w:val="00733290"/>
    <w:rsid w:val="00733C57"/>
    <w:rsid w:val="007401E3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3617"/>
    <w:rsid w:val="00753A9E"/>
    <w:rsid w:val="00754695"/>
    <w:rsid w:val="007552A0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0BB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982"/>
    <w:rsid w:val="007A4EB3"/>
    <w:rsid w:val="007A50DD"/>
    <w:rsid w:val="007A599C"/>
    <w:rsid w:val="007A6C06"/>
    <w:rsid w:val="007B149F"/>
    <w:rsid w:val="007B1F44"/>
    <w:rsid w:val="007B2057"/>
    <w:rsid w:val="007B322B"/>
    <w:rsid w:val="007B34FC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3E9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5B80"/>
    <w:rsid w:val="007F64B1"/>
    <w:rsid w:val="007F7003"/>
    <w:rsid w:val="007F748B"/>
    <w:rsid w:val="007F7781"/>
    <w:rsid w:val="00800DCB"/>
    <w:rsid w:val="00802044"/>
    <w:rsid w:val="00802DAE"/>
    <w:rsid w:val="0080346F"/>
    <w:rsid w:val="00803A8B"/>
    <w:rsid w:val="008042E8"/>
    <w:rsid w:val="0080435B"/>
    <w:rsid w:val="00804C3A"/>
    <w:rsid w:val="008063C6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271F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CB2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ADA"/>
    <w:rsid w:val="00890CED"/>
    <w:rsid w:val="00890DDC"/>
    <w:rsid w:val="00892542"/>
    <w:rsid w:val="008925EF"/>
    <w:rsid w:val="00892789"/>
    <w:rsid w:val="00892C18"/>
    <w:rsid w:val="008930D8"/>
    <w:rsid w:val="0089359D"/>
    <w:rsid w:val="00893986"/>
    <w:rsid w:val="00894CC3"/>
    <w:rsid w:val="00894E20"/>
    <w:rsid w:val="008952C3"/>
    <w:rsid w:val="008961CA"/>
    <w:rsid w:val="008972C5"/>
    <w:rsid w:val="008A0D11"/>
    <w:rsid w:val="008A0F42"/>
    <w:rsid w:val="008A1BE7"/>
    <w:rsid w:val="008A2622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1980"/>
    <w:rsid w:val="008C30A4"/>
    <w:rsid w:val="008C3B4F"/>
    <w:rsid w:val="008C4271"/>
    <w:rsid w:val="008C4BA6"/>
    <w:rsid w:val="008C6145"/>
    <w:rsid w:val="008D1A3E"/>
    <w:rsid w:val="008D311E"/>
    <w:rsid w:val="008D4806"/>
    <w:rsid w:val="008D55F9"/>
    <w:rsid w:val="008D59DB"/>
    <w:rsid w:val="008D6307"/>
    <w:rsid w:val="008D6C4B"/>
    <w:rsid w:val="008D7122"/>
    <w:rsid w:val="008E0319"/>
    <w:rsid w:val="008E121A"/>
    <w:rsid w:val="008E1405"/>
    <w:rsid w:val="008E2C3E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905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4BF1"/>
    <w:rsid w:val="00935824"/>
    <w:rsid w:val="00935FD7"/>
    <w:rsid w:val="00936487"/>
    <w:rsid w:val="00937041"/>
    <w:rsid w:val="009370CE"/>
    <w:rsid w:val="009375E3"/>
    <w:rsid w:val="009404F8"/>
    <w:rsid w:val="009413B7"/>
    <w:rsid w:val="00941447"/>
    <w:rsid w:val="009421AC"/>
    <w:rsid w:val="00942B1E"/>
    <w:rsid w:val="00942D0C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74"/>
    <w:rsid w:val="009635F3"/>
    <w:rsid w:val="00963DEB"/>
    <w:rsid w:val="00963FD1"/>
    <w:rsid w:val="009648B3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57E3"/>
    <w:rsid w:val="0097638E"/>
    <w:rsid w:val="009767FA"/>
    <w:rsid w:val="009768FC"/>
    <w:rsid w:val="00976F54"/>
    <w:rsid w:val="00980A9D"/>
    <w:rsid w:val="0098196E"/>
    <w:rsid w:val="00981DA7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854"/>
    <w:rsid w:val="00995CF3"/>
    <w:rsid w:val="00996038"/>
    <w:rsid w:val="00996604"/>
    <w:rsid w:val="00996AB7"/>
    <w:rsid w:val="00996C54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37E5"/>
    <w:rsid w:val="009C399B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1A29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C2"/>
    <w:rsid w:val="009F6BF8"/>
    <w:rsid w:val="009F703F"/>
    <w:rsid w:val="009F75DB"/>
    <w:rsid w:val="009F764B"/>
    <w:rsid w:val="00A00472"/>
    <w:rsid w:val="00A00623"/>
    <w:rsid w:val="00A00D16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04AF"/>
    <w:rsid w:val="00A51AD6"/>
    <w:rsid w:val="00A51CEA"/>
    <w:rsid w:val="00A52E2B"/>
    <w:rsid w:val="00A53A82"/>
    <w:rsid w:val="00A53E3A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2C1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FB5"/>
    <w:rsid w:val="00A83FB6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4312"/>
    <w:rsid w:val="00A955A6"/>
    <w:rsid w:val="00A97029"/>
    <w:rsid w:val="00A97E44"/>
    <w:rsid w:val="00AA1752"/>
    <w:rsid w:val="00AA3B3C"/>
    <w:rsid w:val="00AA448B"/>
    <w:rsid w:val="00AA4556"/>
    <w:rsid w:val="00AA50A5"/>
    <w:rsid w:val="00AA5628"/>
    <w:rsid w:val="00AA63E4"/>
    <w:rsid w:val="00AA6952"/>
    <w:rsid w:val="00AA7BB8"/>
    <w:rsid w:val="00AB0C43"/>
    <w:rsid w:val="00AB24E9"/>
    <w:rsid w:val="00AB2870"/>
    <w:rsid w:val="00AB2CB4"/>
    <w:rsid w:val="00AB2CF5"/>
    <w:rsid w:val="00AB2DFD"/>
    <w:rsid w:val="00AB3314"/>
    <w:rsid w:val="00AB3FE9"/>
    <w:rsid w:val="00AB486A"/>
    <w:rsid w:val="00AB5472"/>
    <w:rsid w:val="00AB60C9"/>
    <w:rsid w:val="00AB6A1E"/>
    <w:rsid w:val="00AC06B4"/>
    <w:rsid w:val="00AC165F"/>
    <w:rsid w:val="00AC1C56"/>
    <w:rsid w:val="00AC1D69"/>
    <w:rsid w:val="00AC4C40"/>
    <w:rsid w:val="00AC619D"/>
    <w:rsid w:val="00AC63A6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612"/>
    <w:rsid w:val="00AF4ACB"/>
    <w:rsid w:val="00AF61A8"/>
    <w:rsid w:val="00AF69D2"/>
    <w:rsid w:val="00AF7025"/>
    <w:rsid w:val="00B00C9F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0F4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45E3"/>
    <w:rsid w:val="00B55194"/>
    <w:rsid w:val="00B554B0"/>
    <w:rsid w:val="00B56DBE"/>
    <w:rsid w:val="00B607C3"/>
    <w:rsid w:val="00B60A30"/>
    <w:rsid w:val="00B61271"/>
    <w:rsid w:val="00B63574"/>
    <w:rsid w:val="00B63AAF"/>
    <w:rsid w:val="00B6418D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123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4AB"/>
    <w:rsid w:val="00B945D4"/>
    <w:rsid w:val="00B94FB1"/>
    <w:rsid w:val="00B95445"/>
    <w:rsid w:val="00B96989"/>
    <w:rsid w:val="00B96D35"/>
    <w:rsid w:val="00B97A07"/>
    <w:rsid w:val="00B97B17"/>
    <w:rsid w:val="00BA0777"/>
    <w:rsid w:val="00BA1777"/>
    <w:rsid w:val="00BA1CF0"/>
    <w:rsid w:val="00BA2BF3"/>
    <w:rsid w:val="00BA49AA"/>
    <w:rsid w:val="00BA56B3"/>
    <w:rsid w:val="00BA5E2B"/>
    <w:rsid w:val="00BA5F2D"/>
    <w:rsid w:val="00BA6DEA"/>
    <w:rsid w:val="00BA6E29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5E6B"/>
    <w:rsid w:val="00BB6DC2"/>
    <w:rsid w:val="00BB7575"/>
    <w:rsid w:val="00BC1323"/>
    <w:rsid w:val="00BC218A"/>
    <w:rsid w:val="00BC39C1"/>
    <w:rsid w:val="00BC3D0B"/>
    <w:rsid w:val="00BC439E"/>
    <w:rsid w:val="00BC5417"/>
    <w:rsid w:val="00BC6301"/>
    <w:rsid w:val="00BD23C6"/>
    <w:rsid w:val="00BD2541"/>
    <w:rsid w:val="00BD3204"/>
    <w:rsid w:val="00BD3405"/>
    <w:rsid w:val="00BD37DC"/>
    <w:rsid w:val="00BD3EBD"/>
    <w:rsid w:val="00BD65B9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D6"/>
    <w:rsid w:val="00C30B64"/>
    <w:rsid w:val="00C315D4"/>
    <w:rsid w:val="00C31FB2"/>
    <w:rsid w:val="00C320F2"/>
    <w:rsid w:val="00C32216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1F07"/>
    <w:rsid w:val="00C53380"/>
    <w:rsid w:val="00C53CA9"/>
    <w:rsid w:val="00C54FB9"/>
    <w:rsid w:val="00C55428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413E"/>
    <w:rsid w:val="00C850EF"/>
    <w:rsid w:val="00C85C6E"/>
    <w:rsid w:val="00C86A2E"/>
    <w:rsid w:val="00C86B49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3B8"/>
    <w:rsid w:val="00CD4DFD"/>
    <w:rsid w:val="00CD542A"/>
    <w:rsid w:val="00CD58F3"/>
    <w:rsid w:val="00CD7F3A"/>
    <w:rsid w:val="00CE002B"/>
    <w:rsid w:val="00CE0C18"/>
    <w:rsid w:val="00CE1719"/>
    <w:rsid w:val="00CE1F14"/>
    <w:rsid w:val="00CE2D4E"/>
    <w:rsid w:val="00CE301C"/>
    <w:rsid w:val="00CE4580"/>
    <w:rsid w:val="00CE5627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2B3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0989"/>
    <w:rsid w:val="00D51DEC"/>
    <w:rsid w:val="00D51FCB"/>
    <w:rsid w:val="00D52385"/>
    <w:rsid w:val="00D5332F"/>
    <w:rsid w:val="00D534BE"/>
    <w:rsid w:val="00D5429C"/>
    <w:rsid w:val="00D544F9"/>
    <w:rsid w:val="00D54CA8"/>
    <w:rsid w:val="00D54FA4"/>
    <w:rsid w:val="00D556A1"/>
    <w:rsid w:val="00D5577C"/>
    <w:rsid w:val="00D55967"/>
    <w:rsid w:val="00D55B67"/>
    <w:rsid w:val="00D56DF1"/>
    <w:rsid w:val="00D57155"/>
    <w:rsid w:val="00D6148F"/>
    <w:rsid w:val="00D615F8"/>
    <w:rsid w:val="00D62D27"/>
    <w:rsid w:val="00D62D8F"/>
    <w:rsid w:val="00D65565"/>
    <w:rsid w:val="00D659E3"/>
    <w:rsid w:val="00D65C8A"/>
    <w:rsid w:val="00D6662A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78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86F48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673"/>
    <w:rsid w:val="00DA2A6F"/>
    <w:rsid w:val="00DA3173"/>
    <w:rsid w:val="00DA39F2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3BD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49D"/>
    <w:rsid w:val="00DC162B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0B1D"/>
    <w:rsid w:val="00DD1B9C"/>
    <w:rsid w:val="00DD284F"/>
    <w:rsid w:val="00DD2BBB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5F3D"/>
    <w:rsid w:val="00DE6B16"/>
    <w:rsid w:val="00DE7804"/>
    <w:rsid w:val="00DE7C19"/>
    <w:rsid w:val="00DE7E00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D04"/>
    <w:rsid w:val="00E43239"/>
    <w:rsid w:val="00E44155"/>
    <w:rsid w:val="00E4473C"/>
    <w:rsid w:val="00E44B18"/>
    <w:rsid w:val="00E4590E"/>
    <w:rsid w:val="00E469BE"/>
    <w:rsid w:val="00E52502"/>
    <w:rsid w:val="00E526AA"/>
    <w:rsid w:val="00E52756"/>
    <w:rsid w:val="00E52C99"/>
    <w:rsid w:val="00E54796"/>
    <w:rsid w:val="00E566C5"/>
    <w:rsid w:val="00E56B25"/>
    <w:rsid w:val="00E56F5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6D63"/>
    <w:rsid w:val="00E66D86"/>
    <w:rsid w:val="00E6717C"/>
    <w:rsid w:val="00E7158C"/>
    <w:rsid w:val="00E71B2C"/>
    <w:rsid w:val="00E73215"/>
    <w:rsid w:val="00E73287"/>
    <w:rsid w:val="00E751CF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F3B"/>
    <w:rsid w:val="00E92663"/>
    <w:rsid w:val="00E9283E"/>
    <w:rsid w:val="00E94616"/>
    <w:rsid w:val="00E94C38"/>
    <w:rsid w:val="00E94FCA"/>
    <w:rsid w:val="00E95CAA"/>
    <w:rsid w:val="00E960ED"/>
    <w:rsid w:val="00EA0903"/>
    <w:rsid w:val="00EA0989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A7C5B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927"/>
    <w:rsid w:val="00EC3782"/>
    <w:rsid w:val="00EC423B"/>
    <w:rsid w:val="00EC5DCC"/>
    <w:rsid w:val="00EC669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6E75"/>
    <w:rsid w:val="00ED711B"/>
    <w:rsid w:val="00ED7F07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6BE7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760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7C1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AE9"/>
    <w:rsid w:val="00F85D2B"/>
    <w:rsid w:val="00F86E64"/>
    <w:rsid w:val="00F87B8E"/>
    <w:rsid w:val="00F91AB7"/>
    <w:rsid w:val="00F926BA"/>
    <w:rsid w:val="00F92EAB"/>
    <w:rsid w:val="00F93165"/>
    <w:rsid w:val="00F93408"/>
    <w:rsid w:val="00F939FA"/>
    <w:rsid w:val="00F93A38"/>
    <w:rsid w:val="00F9419D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41F9"/>
    <w:rsid w:val="00FB5913"/>
    <w:rsid w:val="00FB5916"/>
    <w:rsid w:val="00FB743C"/>
    <w:rsid w:val="00FB74BE"/>
    <w:rsid w:val="00FC0514"/>
    <w:rsid w:val="00FC0A08"/>
    <w:rsid w:val="00FC1070"/>
    <w:rsid w:val="00FC19FB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620"/>
    <w:rsid w:val="00FE0770"/>
    <w:rsid w:val="00FE13D7"/>
    <w:rsid w:val="00FE14CC"/>
    <w:rsid w:val="00FE2045"/>
    <w:rsid w:val="00FE2FF7"/>
    <w:rsid w:val="00FE3165"/>
    <w:rsid w:val="00FE378E"/>
    <w:rsid w:val="00FE5E68"/>
    <w:rsid w:val="00FE69BC"/>
    <w:rsid w:val="00FE701E"/>
    <w:rsid w:val="00FE7313"/>
    <w:rsid w:val="00FE75A9"/>
    <w:rsid w:val="00FF0602"/>
    <w:rsid w:val="00FF0A11"/>
    <w:rsid w:val="00FF0CC9"/>
    <w:rsid w:val="00FF1614"/>
    <w:rsid w:val="00FF1844"/>
    <w:rsid w:val="00FF1FA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3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shapeDefaults>
  <w:decimalSymbol w:val="."/>
  <w:listSeparator w:val=","/>
  <w14:docId w14:val="28C2A632"/>
  <w15:chartTrackingRefBased/>
  <w15:docId w15:val="{4C4962A2-C342-4918-86EA-B5F747F5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5D8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Char"/>
    <w:basedOn w:val="a0"/>
    <w:next w:val="a0"/>
    <w:link w:val="1Char"/>
    <w:autoRedefine/>
    <w:qFormat/>
    <w:rsid w:val="00F52E2A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0">
    <w:name w:val="heading 2"/>
    <w:aliases w:val=" Char"/>
    <w:basedOn w:val="a0"/>
    <w:next w:val="a0"/>
    <w:link w:val="2Char1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0">
    <w:name w:val="heading 3"/>
    <w:basedOn w:val="a0"/>
    <w:next w:val="a0"/>
    <w:autoRedefine/>
    <w:qFormat/>
    <w:rsid w:val="00137DC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Cs w:val="20"/>
    </w:rPr>
  </w:style>
  <w:style w:type="paragraph" w:styleId="40">
    <w:name w:val="heading 4"/>
    <w:basedOn w:val="a0"/>
    <w:next w:val="a0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0"/>
    <w:next w:val="a0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Char Char2"/>
    <w:link w:val="10"/>
    <w:rsid w:val="00F52E2A"/>
    <w:rPr>
      <w:rFonts w:ascii="HY헤드라인M" w:eastAsia="HY헤드라인M" w:hAnsi="Arial"/>
      <w:kern w:val="2"/>
      <w:sz w:val="28"/>
      <w:szCs w:val="28"/>
      <w:lang w:val="en-US" w:eastAsia="ko-KR" w:bidi="ar-SA"/>
    </w:rPr>
  </w:style>
  <w:style w:type="character" w:customStyle="1" w:styleId="2Char1">
    <w:name w:val="제목 2 Char1"/>
    <w:aliases w:val=" Char Char"/>
    <w:link w:val="20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4">
    <w:name w:val="Document Map"/>
    <w:basedOn w:val="a0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styleId="a5">
    <w:name w:val="header"/>
    <w:basedOn w:val="a0"/>
    <w:rsid w:val="00C63047"/>
    <w:pPr>
      <w:tabs>
        <w:tab w:val="center" w:pos="4252"/>
        <w:tab w:val="right" w:pos="8504"/>
      </w:tabs>
      <w:snapToGrid w:val="0"/>
    </w:pPr>
  </w:style>
  <w:style w:type="paragraph" w:styleId="a6">
    <w:name w:val="table of figures"/>
    <w:basedOn w:val="a0"/>
    <w:next w:val="a0"/>
    <w:semiHidden/>
    <w:rsid w:val="007E4ADD"/>
    <w:pPr>
      <w:ind w:left="200" w:hangingChars="200" w:hanging="200"/>
    </w:pPr>
  </w:style>
  <w:style w:type="character" w:styleId="a7">
    <w:name w:val="page number"/>
    <w:basedOn w:val="a1"/>
    <w:rsid w:val="00FF4B87"/>
  </w:style>
  <w:style w:type="paragraph" w:styleId="a8">
    <w:name w:val="Balloon Text"/>
    <w:basedOn w:val="a0"/>
    <w:semiHidden/>
    <w:rsid w:val="00FF4B87"/>
    <w:rPr>
      <w:rFonts w:ascii="Arial" w:eastAsia="돋움" w:hAnsi="Arial"/>
      <w:sz w:val="18"/>
      <w:szCs w:val="18"/>
    </w:rPr>
  </w:style>
  <w:style w:type="paragraph" w:styleId="a9">
    <w:name w:val="caption"/>
    <w:aliases w:val="Caption ns Char Char,Caption ns Char,Caption ns"/>
    <w:basedOn w:val="a0"/>
    <w:next w:val="a0"/>
    <w:link w:val="Char1"/>
    <w:qFormat/>
    <w:rsid w:val="00FF4B87"/>
    <w:pPr>
      <w:spacing w:before="120" w:after="240"/>
    </w:pPr>
    <w:rPr>
      <w:b/>
      <w:bCs/>
      <w:szCs w:val="20"/>
    </w:rPr>
  </w:style>
  <w:style w:type="character" w:customStyle="1" w:styleId="Char1">
    <w:name w:val="캡션 Char1"/>
    <w:aliases w:val="Caption ns Char Char Char,Caption ns Char Char1,Caption ns Char1"/>
    <w:link w:val="a9"/>
    <w:rsid w:val="00D82222"/>
    <w:rPr>
      <w:rFonts w:ascii="바탕" w:eastAsia="바탕"/>
      <w:b/>
      <w:bCs/>
      <w:kern w:val="2"/>
      <w:lang w:val="en-US" w:eastAsia="ko-KR" w:bidi="ar-SA"/>
    </w:rPr>
  </w:style>
  <w:style w:type="table" w:styleId="aa">
    <w:name w:val="Table Grid"/>
    <w:basedOn w:val="a2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0"/>
    <w:next w:val="a0"/>
    <w:autoRedefine/>
    <w:uiPriority w:val="39"/>
    <w:rsid w:val="00EB0542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1">
    <w:name w:val="toc 2"/>
    <w:basedOn w:val="a0"/>
    <w:next w:val="a0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1">
    <w:name w:val="toc 3"/>
    <w:basedOn w:val="a0"/>
    <w:next w:val="a0"/>
    <w:autoRedefine/>
    <w:semiHidden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1">
    <w:name w:val="toc 4"/>
    <w:basedOn w:val="a0"/>
    <w:next w:val="a0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0"/>
    <w:next w:val="a0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0"/>
    <w:next w:val="a0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0"/>
    <w:next w:val="a0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0"/>
    <w:next w:val="a0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0"/>
    <w:next w:val="a0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b">
    <w:name w:val="annotation reference"/>
    <w:semiHidden/>
    <w:rsid w:val="004A0933"/>
    <w:rPr>
      <w:sz w:val="18"/>
      <w:szCs w:val="18"/>
    </w:rPr>
  </w:style>
  <w:style w:type="paragraph" w:styleId="ac">
    <w:name w:val="annotation text"/>
    <w:basedOn w:val="a0"/>
    <w:semiHidden/>
    <w:rsid w:val="004A0933"/>
    <w:pPr>
      <w:jc w:val="left"/>
    </w:pPr>
  </w:style>
  <w:style w:type="paragraph" w:styleId="ad">
    <w:name w:val="annotation subject"/>
    <w:basedOn w:val="ac"/>
    <w:next w:val="ac"/>
    <w:semiHidden/>
    <w:rsid w:val="004A0933"/>
    <w:rPr>
      <w:b/>
      <w:bCs/>
    </w:rPr>
  </w:style>
  <w:style w:type="paragraph" w:customStyle="1" w:styleId="ae">
    <w:name w:val="지침서 제목"/>
    <w:basedOn w:val="a0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paragraph" w:customStyle="1" w:styleId="af">
    <w:name w:val="지침서 문서번호"/>
    <w:basedOn w:val="a0"/>
    <w:rsid w:val="00C24643"/>
    <w:pPr>
      <w:jc w:val="right"/>
    </w:pPr>
    <w:rPr>
      <w:rFonts w:ascii="HY헤드라인M" w:eastAsia="HY헤드라인M" w:cs="바탕"/>
      <w:sz w:val="28"/>
      <w:szCs w:val="20"/>
    </w:rPr>
  </w:style>
  <w:style w:type="paragraph" w:customStyle="1" w:styleId="af0">
    <w:name w:val="지침서 표지 하단 주소"/>
    <w:basedOn w:val="a0"/>
    <w:rsid w:val="003F6763"/>
    <w:pPr>
      <w:jc w:val="right"/>
    </w:pPr>
    <w:rPr>
      <w:rFonts w:ascii="HY헤드라인M" w:eastAsia="HY헤드라인M" w:cs="바탕"/>
      <w:szCs w:val="20"/>
    </w:rPr>
  </w:style>
  <w:style w:type="paragraph" w:customStyle="1" w:styleId="af1">
    <w:name w:val="지침서 표지 하단 작성일"/>
    <w:basedOn w:val="a0"/>
    <w:rsid w:val="003F6763"/>
    <w:pPr>
      <w:jc w:val="right"/>
    </w:pPr>
    <w:rPr>
      <w:rFonts w:ascii="HY헤드라인M" w:eastAsia="HY헤드라인M" w:cs="바탕"/>
      <w:sz w:val="22"/>
      <w:szCs w:val="20"/>
    </w:rPr>
  </w:style>
  <w:style w:type="paragraph" w:customStyle="1" w:styleId="SPIC">
    <w:name w:val="지침서 표지 하단 SPIC"/>
    <w:basedOn w:val="a0"/>
    <w:rsid w:val="00C24643"/>
    <w:pPr>
      <w:jc w:val="right"/>
    </w:pPr>
    <w:rPr>
      <w:rFonts w:ascii="HY헤드라인M" w:eastAsia="HY헤드라인M" w:cs="바탕"/>
      <w:sz w:val="24"/>
      <w:szCs w:val="20"/>
    </w:rPr>
  </w:style>
  <w:style w:type="character" w:customStyle="1" w:styleId="af2">
    <w:name w:val="목차 제목"/>
    <w:rsid w:val="00C24643"/>
    <w:rPr>
      <w:rFonts w:ascii="HY헤드라인M" w:eastAsia="HY헤드라인M" w:hAnsi="HY헤드라인M"/>
      <w:sz w:val="28"/>
    </w:rPr>
  </w:style>
  <w:style w:type="paragraph" w:customStyle="1" w:styleId="af3">
    <w:name w:val="표 및 그림"/>
    <w:basedOn w:val="a0"/>
    <w:rsid w:val="00CE1F14"/>
    <w:pPr>
      <w:keepNext/>
      <w:jc w:val="center"/>
    </w:pPr>
    <w:rPr>
      <w:rFonts w:cs="바탕"/>
      <w:szCs w:val="20"/>
    </w:rPr>
  </w:style>
  <w:style w:type="paragraph" w:customStyle="1" w:styleId="1Char0">
    <w:name w:val="본문 1줄 들여쓰기 Char"/>
    <w:basedOn w:val="a0"/>
    <w:link w:val="1CharChar"/>
    <w:rsid w:val="00835857"/>
    <w:pPr>
      <w:ind w:leftChars="100" w:left="200" w:firstLineChars="100" w:firstLine="200"/>
    </w:pPr>
    <w:rPr>
      <w:rFonts w:cs="바탕"/>
      <w:szCs w:val="20"/>
    </w:rPr>
  </w:style>
  <w:style w:type="paragraph" w:customStyle="1" w:styleId="af4">
    <w:name w:val="캡션 스타일"/>
    <w:basedOn w:val="a9"/>
    <w:rsid w:val="00003D6D"/>
    <w:pPr>
      <w:jc w:val="center"/>
    </w:pPr>
    <w:rPr>
      <w:rFonts w:cs="바탕"/>
    </w:rPr>
  </w:style>
  <w:style w:type="paragraph" w:styleId="af5">
    <w:name w:val="footer"/>
    <w:basedOn w:val="a0"/>
    <w:rsid w:val="00AE6CF3"/>
    <w:pPr>
      <w:tabs>
        <w:tab w:val="center" w:pos="4252"/>
        <w:tab w:val="right" w:pos="8504"/>
      </w:tabs>
      <w:snapToGrid w:val="0"/>
    </w:pPr>
  </w:style>
  <w:style w:type="paragraph" w:customStyle="1" w:styleId="af6">
    <w:name w:val="지침서 표지 상단 레벨"/>
    <w:basedOn w:val="a0"/>
    <w:autoRedefine/>
    <w:rsid w:val="007B2057"/>
    <w:pPr>
      <w:tabs>
        <w:tab w:val="center" w:pos="4252"/>
        <w:tab w:val="right" w:pos="8504"/>
      </w:tabs>
      <w:snapToGrid w:val="0"/>
      <w:jc w:val="right"/>
    </w:pPr>
    <w:rPr>
      <w:rFonts w:ascii="HY헤드라인M" w:eastAsia="HY헤드라인M" w:hAnsi="HY헤드라인M"/>
      <w:sz w:val="18"/>
    </w:rPr>
  </w:style>
  <w:style w:type="character" w:styleId="af7">
    <w:name w:val="Hyperlink"/>
    <w:uiPriority w:val="99"/>
    <w:rsid w:val="00DD36A8"/>
    <w:rPr>
      <w:color w:val="0000FF"/>
      <w:u w:val="single"/>
    </w:rPr>
  </w:style>
  <w:style w:type="paragraph" w:customStyle="1" w:styleId="af8">
    <w:name w:val="체크리스트 질문 내용"/>
    <w:basedOn w:val="af9"/>
    <w:rsid w:val="00B554B0"/>
    <w:pPr>
      <w:spacing w:line="240" w:lineRule="exact"/>
    </w:pPr>
    <w:rPr>
      <w:sz w:val="16"/>
      <w:szCs w:val="16"/>
    </w:rPr>
  </w:style>
  <w:style w:type="paragraph" w:customStyle="1" w:styleId="afa">
    <w:name w:val="표 제목 굵게 가운데"/>
    <w:basedOn w:val="afb"/>
    <w:rsid w:val="00B8787E"/>
    <w:pPr>
      <w:spacing w:line="240" w:lineRule="exact"/>
    </w:pPr>
  </w:style>
  <w:style w:type="paragraph" w:customStyle="1" w:styleId="af9">
    <w:name w:val="표 내용"/>
    <w:basedOn w:val="a0"/>
    <w:rsid w:val="000A2BAB"/>
    <w:rPr>
      <w:rFonts w:ascii="Trebuchet MS" w:eastAsia="돋움" w:hAnsi="Trebuchet MS" w:cs="바탕"/>
      <w:sz w:val="18"/>
      <w:szCs w:val="18"/>
    </w:rPr>
  </w:style>
  <w:style w:type="paragraph" w:customStyle="1" w:styleId="afc">
    <w:name w:val="표 소제목"/>
    <w:basedOn w:val="af9"/>
    <w:rsid w:val="000A2BAB"/>
    <w:pPr>
      <w:jc w:val="center"/>
    </w:pPr>
    <w:rPr>
      <w:szCs w:val="20"/>
    </w:rPr>
  </w:style>
  <w:style w:type="paragraph" w:customStyle="1" w:styleId="afb">
    <w:name w:val="표 제목"/>
    <w:basedOn w:val="afc"/>
    <w:rsid w:val="000A2BAB"/>
    <w:rPr>
      <w:b/>
      <w:bCs/>
    </w:rPr>
  </w:style>
  <w:style w:type="character" w:customStyle="1" w:styleId="1CharChar">
    <w:name w:val="본문 1줄 들여쓰기 Char Char"/>
    <w:link w:val="1Char0"/>
    <w:rsid w:val="00F360E6"/>
    <w:rPr>
      <w:rFonts w:ascii="바탕" w:eastAsia="바탕" w:cs="바탕"/>
      <w:kern w:val="2"/>
      <w:lang w:val="en-US" w:eastAsia="ko-KR" w:bidi="ar-SA"/>
    </w:rPr>
  </w:style>
  <w:style w:type="paragraph" w:customStyle="1" w:styleId="1">
    <w:name w:val="부제 1"/>
    <w:basedOn w:val="a0"/>
    <w:next w:val="a0"/>
    <w:rsid w:val="008B0A96"/>
    <w:pPr>
      <w:numPr>
        <w:numId w:val="2"/>
      </w:numPr>
    </w:pPr>
    <w:rPr>
      <w:rFonts w:ascii="HY헤드라인M" w:eastAsia="HY헤드라인M" w:hAnsi="HY헤드라인M" w:cs="HY헤드라인M"/>
      <w:sz w:val="28"/>
      <w:szCs w:val="28"/>
    </w:rPr>
  </w:style>
  <w:style w:type="paragraph" w:customStyle="1" w:styleId="2">
    <w:name w:val="부제 2"/>
    <w:basedOn w:val="a0"/>
    <w:next w:val="a0"/>
    <w:rsid w:val="008B0A96"/>
    <w:pPr>
      <w:numPr>
        <w:ilvl w:val="1"/>
        <w:numId w:val="2"/>
      </w:numPr>
    </w:pPr>
    <w:rPr>
      <w:rFonts w:ascii="HY헤드라인M" w:eastAsia="HY헤드라인M" w:hAnsi="HY헤드라인M" w:cs="HY헤드라인M"/>
      <w:sz w:val="24"/>
    </w:rPr>
  </w:style>
  <w:style w:type="paragraph" w:customStyle="1" w:styleId="afd">
    <w:name w:val="부록 표지"/>
    <w:basedOn w:val="a0"/>
    <w:rsid w:val="00D16D13"/>
    <w:pPr>
      <w:jc w:val="center"/>
    </w:pPr>
    <w:rPr>
      <w:rFonts w:ascii="HY헤드라인M" w:eastAsia="HY헤드라인M" w:hAnsi="HY헤드라인M" w:cs="바탕"/>
      <w:sz w:val="56"/>
      <w:szCs w:val="20"/>
    </w:rPr>
  </w:style>
  <w:style w:type="paragraph" w:customStyle="1" w:styleId="3">
    <w:name w:val="부제 3"/>
    <w:basedOn w:val="a0"/>
    <w:next w:val="a0"/>
    <w:link w:val="3Char"/>
    <w:rsid w:val="008B0A96"/>
    <w:pPr>
      <w:numPr>
        <w:ilvl w:val="2"/>
        <w:numId w:val="2"/>
      </w:numPr>
    </w:pPr>
    <w:rPr>
      <w:rFonts w:ascii="HY헤드라인M" w:eastAsia="HY헤드라인M" w:hAnsi="HY헤드라인M" w:cs="HY헤드라인M"/>
      <w:szCs w:val="20"/>
    </w:rPr>
  </w:style>
  <w:style w:type="paragraph" w:customStyle="1" w:styleId="afe">
    <w:name w:val="표 제목 가운데"/>
    <w:basedOn w:val="afc"/>
    <w:rsid w:val="00B8787E"/>
    <w:pPr>
      <w:spacing w:line="240" w:lineRule="exact"/>
    </w:pPr>
  </w:style>
  <w:style w:type="paragraph" w:customStyle="1" w:styleId="aff">
    <w:name w:val="표 제목 굵게 가운데(적용 유형)"/>
    <w:basedOn w:val="afb"/>
    <w:rsid w:val="00B8787E"/>
    <w:pPr>
      <w:spacing w:line="240" w:lineRule="exact"/>
    </w:pPr>
    <w:rPr>
      <w:sz w:val="16"/>
    </w:rPr>
  </w:style>
  <w:style w:type="paragraph" w:customStyle="1" w:styleId="aff0">
    <w:name w:val="표 제목 가운데(체크리스트 번호)"/>
    <w:basedOn w:val="af9"/>
    <w:rsid w:val="00B8787E"/>
    <w:pPr>
      <w:spacing w:line="240" w:lineRule="exact"/>
    </w:pPr>
    <w:rPr>
      <w:sz w:val="16"/>
      <w:szCs w:val="16"/>
    </w:rPr>
  </w:style>
  <w:style w:type="paragraph" w:customStyle="1" w:styleId="aff1">
    <w:name w:val="표 내용 가운데(적용 유형)"/>
    <w:basedOn w:val="af9"/>
    <w:rsid w:val="00B8787E"/>
    <w:pPr>
      <w:spacing w:line="240" w:lineRule="exact"/>
    </w:pPr>
    <w:rPr>
      <w:sz w:val="16"/>
      <w:szCs w:val="12"/>
    </w:rPr>
  </w:style>
  <w:style w:type="paragraph" w:customStyle="1" w:styleId="aff2">
    <w:name w:val="표 내용(프로세스 및 작업테이블)"/>
    <w:basedOn w:val="a0"/>
    <w:rsid w:val="00B8787E"/>
    <w:pPr>
      <w:spacing w:line="240" w:lineRule="exact"/>
    </w:pPr>
    <w:rPr>
      <w:rFonts w:ascii="돋움" w:eastAsia="돋움" w:hAnsi="돋움" w:cs="굴림"/>
      <w:spacing w:val="-12"/>
      <w:kern w:val="0"/>
      <w:sz w:val="16"/>
      <w:szCs w:val="16"/>
    </w:rPr>
  </w:style>
  <w:style w:type="paragraph" w:customStyle="1" w:styleId="aff3">
    <w:name w:val="표 질문내용(체크리스트)"/>
    <w:basedOn w:val="af9"/>
    <w:rsid w:val="00B554B0"/>
    <w:pPr>
      <w:spacing w:line="240" w:lineRule="exact"/>
      <w:jc w:val="center"/>
    </w:pPr>
  </w:style>
  <w:style w:type="paragraph" w:customStyle="1" w:styleId="aff4">
    <w:name w:val="표 내용(체크리스트 질문)"/>
    <w:basedOn w:val="af9"/>
    <w:rsid w:val="00B554B0"/>
    <w:pPr>
      <w:spacing w:line="240" w:lineRule="exact"/>
    </w:pPr>
    <w:rPr>
      <w:sz w:val="16"/>
      <w:szCs w:val="16"/>
    </w:rPr>
  </w:style>
  <w:style w:type="paragraph" w:customStyle="1" w:styleId="12">
    <w:name w:val="스타일1"/>
    <w:basedOn w:val="30"/>
    <w:rsid w:val="00CA0E1C"/>
    <w:pPr>
      <w:tabs>
        <w:tab w:val="left" w:pos="568"/>
      </w:tabs>
      <w:ind w:left="567"/>
    </w:pPr>
  </w:style>
  <w:style w:type="paragraph" w:customStyle="1" w:styleId="22">
    <w:name w:val="스타일2"/>
    <w:basedOn w:val="30"/>
    <w:rsid w:val="00D346FD"/>
  </w:style>
  <w:style w:type="paragraph" w:customStyle="1" w:styleId="32">
    <w:name w:val="스타일3"/>
    <w:basedOn w:val="30"/>
    <w:autoRedefine/>
    <w:rsid w:val="00D346FD"/>
  </w:style>
  <w:style w:type="character" w:customStyle="1" w:styleId="12pt15">
    <w:name w:val="스타일 굴림 12 pt 굵게 무늬: 15% (자동 전경 흰색 배경)"/>
    <w:rsid w:val="0047312E"/>
    <w:rPr>
      <w:rFonts w:ascii="굴림" w:eastAsia="굴림" w:hAnsi="굴림"/>
      <w:b/>
      <w:bCs/>
      <w:sz w:val="24"/>
      <w:szCs w:val="24"/>
      <w:bdr w:val="none" w:sz="0" w:space="0" w:color="auto"/>
      <w:shd w:val="clear" w:color="auto" w:fill="auto"/>
    </w:rPr>
  </w:style>
  <w:style w:type="paragraph" w:customStyle="1" w:styleId="hs3">
    <w:name w:val="hs3"/>
    <w:basedOn w:val="a0"/>
    <w:rsid w:val="00386643"/>
    <w:pPr>
      <w:widowControl/>
      <w:wordWrap/>
      <w:autoSpaceDE/>
      <w:autoSpaceDN/>
      <w:spacing w:line="353" w:lineRule="atLeast"/>
      <w:ind w:firstLine="200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23">
    <w:name w:val="본문 2줄 들여쓰기"/>
    <w:basedOn w:val="a0"/>
    <w:rsid w:val="006F18BA"/>
    <w:pPr>
      <w:ind w:leftChars="200" w:left="200" w:firstLineChars="100" w:firstLine="100"/>
    </w:pPr>
    <w:rPr>
      <w:rFonts w:cs="바탕"/>
      <w:szCs w:val="20"/>
    </w:rPr>
  </w:style>
  <w:style w:type="paragraph" w:customStyle="1" w:styleId="0Char">
    <w:name w:val="0 본문 Char"/>
    <w:basedOn w:val="a0"/>
    <w:link w:val="0CharChar"/>
    <w:rsid w:val="0025079B"/>
    <w:pPr>
      <w:ind w:firstLineChars="100" w:firstLine="100"/>
    </w:pPr>
  </w:style>
  <w:style w:type="character" w:customStyle="1" w:styleId="0CharChar">
    <w:name w:val="0 본문 Char Char"/>
    <w:link w:val="0Char"/>
    <w:rsid w:val="0025079B"/>
    <w:rPr>
      <w:rFonts w:ascii="바탕" w:eastAsia="바탕"/>
      <w:kern w:val="2"/>
      <w:szCs w:val="24"/>
      <w:lang w:val="en-US" w:eastAsia="ko-KR" w:bidi="ar-SA"/>
    </w:rPr>
  </w:style>
  <w:style w:type="paragraph" w:customStyle="1" w:styleId="0">
    <w:name w:val="0 본문"/>
    <w:basedOn w:val="a0"/>
    <w:link w:val="0Char1"/>
    <w:rsid w:val="0062773F"/>
    <w:pPr>
      <w:ind w:firstLineChars="100" w:firstLine="100"/>
    </w:pPr>
  </w:style>
  <w:style w:type="paragraph" w:customStyle="1" w:styleId="aff5">
    <w:name w:val="그림"/>
    <w:basedOn w:val="a0"/>
    <w:rsid w:val="001F0CA4"/>
    <w:pPr>
      <w:jc w:val="center"/>
    </w:pPr>
    <w:rPr>
      <w:rFonts w:cs="바탕"/>
      <w:szCs w:val="20"/>
    </w:rPr>
  </w:style>
  <w:style w:type="paragraph" w:customStyle="1" w:styleId="aff6">
    <w:name w:val="지침서 그림"/>
    <w:basedOn w:val="aff5"/>
    <w:rsid w:val="00FF0CC9"/>
    <w:rPr>
      <w:kern w:val="0"/>
    </w:rPr>
  </w:style>
  <w:style w:type="paragraph" w:customStyle="1" w:styleId="aff7">
    <w:name w:val="지침서 캡션"/>
    <w:basedOn w:val="a9"/>
    <w:rsid w:val="00FF0CC9"/>
    <w:pPr>
      <w:jc w:val="center"/>
    </w:pPr>
    <w:rPr>
      <w:rFonts w:cs="바탕"/>
    </w:rPr>
  </w:style>
  <w:style w:type="paragraph" w:customStyle="1" w:styleId="03">
    <w:name w:val="0 제목 3"/>
    <w:basedOn w:val="a0"/>
    <w:rsid w:val="003E71E2"/>
    <w:pPr>
      <w:keepNext/>
      <w:spacing w:beforeLines="100" w:before="360"/>
      <w:ind w:left="400" w:hangingChars="200" w:hanging="400"/>
      <w:outlineLvl w:val="2"/>
    </w:pPr>
    <w:rPr>
      <w:rFonts w:ascii="HY헤드라인M" w:eastAsia="HY헤드라인M" w:hAnsi="HY헤드라인M" w:cs="바탕"/>
      <w:bCs/>
      <w:szCs w:val="20"/>
    </w:rPr>
  </w:style>
  <w:style w:type="paragraph" w:customStyle="1" w:styleId="00">
    <w:name w:val="0 항목"/>
    <w:basedOn w:val="a0"/>
    <w:rsid w:val="003E71E2"/>
    <w:pPr>
      <w:spacing w:beforeLines="50" w:before="50"/>
    </w:pPr>
    <w:rPr>
      <w:rFonts w:ascii="HY헤드라인M" w:eastAsia="HY헤드라인M"/>
    </w:rPr>
  </w:style>
  <w:style w:type="paragraph" w:customStyle="1" w:styleId="000">
    <w:name w:val="00 표안글씨"/>
    <w:basedOn w:val="a0"/>
    <w:rsid w:val="00DB1966"/>
    <w:pPr>
      <w:spacing w:line="280" w:lineRule="exact"/>
      <w:ind w:leftChars="12" w:left="24" w:firstLineChars="3" w:firstLine="4"/>
    </w:pPr>
    <w:rPr>
      <w:rFonts w:ascii="굴림" w:eastAsia="굴림" w:cs="바탕"/>
      <w:spacing w:val="-16"/>
      <w:sz w:val="18"/>
      <w:szCs w:val="18"/>
    </w:rPr>
  </w:style>
  <w:style w:type="paragraph" w:customStyle="1" w:styleId="001">
    <w:name w:val="00 표안글씨_굵은"/>
    <w:basedOn w:val="a0"/>
    <w:rsid w:val="00DB1966"/>
    <w:pPr>
      <w:spacing w:line="280" w:lineRule="exact"/>
      <w:ind w:leftChars="12" w:left="24" w:firstLineChars="3" w:firstLine="4"/>
    </w:pPr>
    <w:rPr>
      <w:rFonts w:ascii="굴림" w:eastAsia="굴림" w:cs="바탕"/>
      <w:b/>
      <w:spacing w:val="-16"/>
      <w:sz w:val="18"/>
      <w:szCs w:val="18"/>
    </w:rPr>
  </w:style>
  <w:style w:type="paragraph" w:styleId="aff8">
    <w:name w:val="Date"/>
    <w:basedOn w:val="a0"/>
    <w:next w:val="a0"/>
    <w:rsid w:val="000704AB"/>
  </w:style>
  <w:style w:type="paragraph" w:customStyle="1" w:styleId="24">
    <w:name w:val="스타일 제목 2 + 굴림"/>
    <w:basedOn w:val="20"/>
    <w:link w:val="2Char"/>
    <w:autoRedefine/>
    <w:rsid w:val="000704AB"/>
    <w:pPr>
      <w:numPr>
        <w:ilvl w:val="0"/>
        <w:numId w:val="0"/>
      </w:numPr>
      <w:tabs>
        <w:tab w:val="num" w:pos="1000"/>
      </w:tabs>
      <w:ind w:left="1000" w:hanging="400"/>
    </w:pPr>
    <w:rPr>
      <w:rFonts w:ascii="굴림" w:eastAsia="HY견고딕" w:hAnsi="굴림"/>
      <w:kern w:val="0"/>
    </w:rPr>
  </w:style>
  <w:style w:type="character" w:customStyle="1" w:styleId="2Char0">
    <w:name w:val="제목 2 Char"/>
    <w:rsid w:val="000704AB"/>
    <w:rPr>
      <w:rFonts w:ascii="HY헤드라인M" w:eastAsia="HY헤드라인M" w:hAnsi="Arial"/>
      <w:kern w:val="2"/>
      <w:sz w:val="24"/>
      <w:lang w:val="en-US" w:eastAsia="ko-KR" w:bidi="ar-SA"/>
    </w:rPr>
  </w:style>
  <w:style w:type="character" w:customStyle="1" w:styleId="2Char">
    <w:name w:val="스타일 제목 2 + 굴림 Char"/>
    <w:link w:val="24"/>
    <w:rsid w:val="000704AB"/>
    <w:rPr>
      <w:rFonts w:ascii="굴림" w:eastAsia="HY견고딕" w:hAnsi="굴림"/>
      <w:kern w:val="2"/>
      <w:sz w:val="24"/>
      <w:lang w:val="en-US" w:eastAsia="ko-KR" w:bidi="ar-SA"/>
    </w:rPr>
  </w:style>
  <w:style w:type="paragraph" w:customStyle="1" w:styleId="332">
    <w:name w:val="스타일 제목 3 + 왼쪽:  3 글자 내어쓰기:  2 글자"/>
    <w:basedOn w:val="30"/>
    <w:autoRedefine/>
    <w:rsid w:val="000704AB"/>
    <w:pPr>
      <w:numPr>
        <w:ilvl w:val="0"/>
        <w:numId w:val="0"/>
      </w:numPr>
      <w:tabs>
        <w:tab w:val="num" w:pos="1400"/>
      </w:tabs>
      <w:ind w:left="1400" w:hanging="400"/>
    </w:pPr>
    <w:rPr>
      <w:rFonts w:cs="바탕"/>
    </w:rPr>
  </w:style>
  <w:style w:type="paragraph" w:customStyle="1" w:styleId="33232">
    <w:name w:val="스타일 스타일 제목 3 + 왼쪽:  3 글자 내어쓰기:  2 글자 + 왼쪽:  3 글자 내어쓰기:  2 글자"/>
    <w:basedOn w:val="30"/>
    <w:autoRedefine/>
    <w:rsid w:val="000704AB"/>
    <w:pPr>
      <w:numPr>
        <w:ilvl w:val="0"/>
        <w:numId w:val="0"/>
      </w:numPr>
      <w:tabs>
        <w:tab w:val="num" w:pos="1400"/>
      </w:tabs>
      <w:ind w:left="1400" w:hanging="400"/>
    </w:pPr>
  </w:style>
  <w:style w:type="paragraph" w:customStyle="1" w:styleId="51">
    <w:name w:val="제목5"/>
    <w:basedOn w:val="a0"/>
    <w:autoRedefine/>
    <w:rsid w:val="000704AB"/>
    <w:pPr>
      <w:outlineLvl w:val="4"/>
    </w:pPr>
    <w:rPr>
      <w:rFonts w:ascii="HY헤드라인M" w:eastAsia="HY헤드라인M" w:hAnsi="HY헤드라인M"/>
      <w:b/>
    </w:rPr>
  </w:style>
  <w:style w:type="paragraph" w:customStyle="1" w:styleId="01">
    <w:name w:val="0 목차"/>
    <w:basedOn w:val="11"/>
    <w:rsid w:val="000704AB"/>
    <w:pPr>
      <w:tabs>
        <w:tab w:val="clear" w:pos="600"/>
      </w:tabs>
      <w:jc w:val="both"/>
    </w:pPr>
    <w:rPr>
      <w:rFonts w:ascii="굴림" w:eastAsia="굴림" w:hAnsi="굴림"/>
      <w:b w:val="0"/>
      <w:bCs w:val="0"/>
      <w:caps w:val="0"/>
      <w:noProof/>
    </w:rPr>
  </w:style>
  <w:style w:type="paragraph" w:customStyle="1" w:styleId="aff9">
    <w:name w:val="공식"/>
    <w:basedOn w:val="a0"/>
    <w:next w:val="a0"/>
    <w:autoRedefine/>
    <w:rsid w:val="000704AB"/>
    <w:pPr>
      <w:spacing w:beforeLines="30" w:before="30" w:afterLines="30" w:after="30"/>
    </w:pPr>
    <w:rPr>
      <w:rFonts w:ascii="굴림" w:eastAsia="굴림" w:hAnsi="굴림"/>
      <w:i/>
    </w:rPr>
  </w:style>
  <w:style w:type="paragraph" w:customStyle="1" w:styleId="affa">
    <w:name w:val="스타일 캡션 + 굴림 가운데"/>
    <w:basedOn w:val="a9"/>
    <w:autoRedefine/>
    <w:rsid w:val="000704AB"/>
    <w:pPr>
      <w:spacing w:after="120" w:line="360" w:lineRule="auto"/>
      <w:jc w:val="center"/>
    </w:pPr>
    <w:rPr>
      <w:rFonts w:ascii="굴림" w:eastAsia="굴림" w:hAnsi="굴림" w:cs="바탕"/>
    </w:rPr>
  </w:style>
  <w:style w:type="paragraph" w:customStyle="1" w:styleId="affb">
    <w:name w:val="스타일 캡션 + (영어) 굴림 (한글) 굴림"/>
    <w:basedOn w:val="a9"/>
    <w:link w:val="Char"/>
    <w:autoRedefine/>
    <w:rsid w:val="000704AB"/>
    <w:pPr>
      <w:spacing w:after="120" w:line="360" w:lineRule="auto"/>
      <w:jc w:val="center"/>
    </w:pPr>
    <w:rPr>
      <w:rFonts w:ascii="굴림" w:eastAsia="굴림" w:hAnsi="굴림" w:cs="굴림"/>
    </w:rPr>
  </w:style>
  <w:style w:type="character" w:customStyle="1" w:styleId="Char0">
    <w:name w:val="캡션 Char"/>
    <w:rsid w:val="000704AB"/>
    <w:rPr>
      <w:rFonts w:ascii="굴림" w:eastAsia="굴림" w:hAnsi="굴림" w:cs="굴림"/>
      <w:b/>
      <w:bCs/>
      <w:kern w:val="2"/>
      <w:lang w:val="en-US" w:eastAsia="ko-KR" w:bidi="ar-SA"/>
    </w:rPr>
  </w:style>
  <w:style w:type="character" w:customStyle="1" w:styleId="Char">
    <w:name w:val="스타일 캡션 + (영어) 굴림 (한글) 굴림 Char"/>
    <w:link w:val="affb"/>
    <w:rsid w:val="000704AB"/>
    <w:rPr>
      <w:rFonts w:ascii="굴림" w:eastAsia="굴림" w:hAnsi="굴림" w:cs="굴림"/>
      <w:b/>
      <w:bCs/>
      <w:kern w:val="2"/>
      <w:lang w:val="en-US" w:eastAsia="ko-KR" w:bidi="ar-SA"/>
    </w:rPr>
  </w:style>
  <w:style w:type="paragraph" w:customStyle="1" w:styleId="affc">
    <w:name w:val="스타일 캡션 + 가운데"/>
    <w:basedOn w:val="a9"/>
    <w:autoRedefine/>
    <w:rsid w:val="000704AB"/>
    <w:pPr>
      <w:spacing w:after="120" w:line="360" w:lineRule="auto"/>
      <w:jc w:val="center"/>
    </w:pPr>
    <w:rPr>
      <w:rFonts w:ascii="굴림" w:eastAsia="굴림" w:hAnsi="굴림" w:cs="바탕"/>
    </w:rPr>
  </w:style>
  <w:style w:type="paragraph" w:customStyle="1" w:styleId="affd">
    <w:name w:val="테이블 내용"/>
    <w:basedOn w:val="a0"/>
    <w:rsid w:val="000704AB"/>
    <w:pPr>
      <w:jc w:val="left"/>
    </w:pPr>
    <w:rPr>
      <w:rFonts w:ascii="Times New Roman" w:eastAsia="새굴림"/>
      <w:sz w:val="22"/>
    </w:rPr>
  </w:style>
  <w:style w:type="paragraph" w:customStyle="1" w:styleId="002">
    <w:name w:val="00 본문"/>
    <w:basedOn w:val="a0"/>
    <w:rsid w:val="000704AB"/>
    <w:rPr>
      <w:rFonts w:ascii="굴림" w:eastAsia="굴림" w:hAnsi="굴림"/>
    </w:rPr>
  </w:style>
  <w:style w:type="paragraph" w:customStyle="1" w:styleId="02">
    <w:name w:val="0 제목 2"/>
    <w:basedOn w:val="a0"/>
    <w:rsid w:val="000704AB"/>
    <w:pPr>
      <w:keepNext/>
      <w:spacing w:beforeLines="100" w:before="240" w:afterLines="50" w:after="50"/>
      <w:outlineLvl w:val="1"/>
    </w:pPr>
    <w:rPr>
      <w:rFonts w:ascii="HY헤드라인M" w:eastAsia="HY헤드라인M" w:hAnsi="HY헤드라인M" w:cs="바탕"/>
      <w:bCs/>
      <w:szCs w:val="20"/>
    </w:rPr>
  </w:style>
  <w:style w:type="paragraph" w:customStyle="1" w:styleId="04">
    <w:name w:val="0 제목4"/>
    <w:basedOn w:val="03"/>
    <w:rsid w:val="000704AB"/>
    <w:pPr>
      <w:spacing w:beforeLines="0" w:before="0"/>
      <w:ind w:left="0" w:firstLineChars="0" w:firstLine="0"/>
    </w:pPr>
  </w:style>
  <w:style w:type="paragraph" w:customStyle="1" w:styleId="010">
    <w:name w:val="0 제목 1"/>
    <w:basedOn w:val="10"/>
    <w:link w:val="01Char"/>
    <w:rsid w:val="000704AB"/>
    <w:pPr>
      <w:numPr>
        <w:numId w:val="0"/>
      </w:numPr>
      <w:tabs>
        <w:tab w:val="num" w:pos="600"/>
      </w:tabs>
      <w:spacing w:afterLines="100"/>
      <w:ind w:left="600" w:hanging="400"/>
    </w:pPr>
    <w:rPr>
      <w:rFonts w:hAnsi="HY헤드라인M"/>
      <w:bCs/>
    </w:rPr>
  </w:style>
  <w:style w:type="character" w:customStyle="1" w:styleId="01Char">
    <w:name w:val="0 제목 1 Char"/>
    <w:link w:val="010"/>
    <w:rsid w:val="000704AB"/>
    <w:rPr>
      <w:rFonts w:ascii="HY헤드라인M" w:eastAsia="HY헤드라인M" w:hAnsi="HY헤드라인M"/>
      <w:bCs/>
      <w:kern w:val="2"/>
      <w:sz w:val="28"/>
      <w:szCs w:val="28"/>
    </w:rPr>
  </w:style>
  <w:style w:type="character" w:customStyle="1" w:styleId="CharChar1">
    <w:name w:val="Char Char1"/>
    <w:rsid w:val="000704AB"/>
    <w:rPr>
      <w:rFonts w:ascii="HY헤드라인M" w:eastAsia="HY헤드라인M" w:hAnsi="Arial"/>
      <w:kern w:val="2"/>
      <w:sz w:val="28"/>
      <w:szCs w:val="28"/>
      <w:lang w:val="en-US" w:eastAsia="ko-KR" w:bidi="ar-SA"/>
    </w:rPr>
  </w:style>
  <w:style w:type="character" w:customStyle="1" w:styleId="CharChar">
    <w:name w:val="Char Char"/>
    <w:rsid w:val="000704AB"/>
    <w:rPr>
      <w:rFonts w:ascii="Arial" w:eastAsia="돋움" w:hAnsi="Arial"/>
      <w:kern w:val="2"/>
      <w:szCs w:val="24"/>
      <w:lang w:val="en-US" w:eastAsia="ko-KR" w:bidi="ar-SA"/>
    </w:rPr>
  </w:style>
  <w:style w:type="paragraph" w:customStyle="1" w:styleId="33">
    <w:name w:val="스타일 제목 3 + 굵게"/>
    <w:basedOn w:val="30"/>
    <w:rsid w:val="000704AB"/>
    <w:pPr>
      <w:numPr>
        <w:ilvl w:val="0"/>
        <w:numId w:val="0"/>
      </w:numPr>
      <w:tabs>
        <w:tab w:val="num" w:pos="1400"/>
      </w:tabs>
      <w:ind w:left="1400" w:hanging="400"/>
    </w:pPr>
    <w:rPr>
      <w:rFonts w:ascii="Arial" w:eastAsia="돋움" w:cs="바탕"/>
      <w:bCs/>
    </w:rPr>
  </w:style>
  <w:style w:type="paragraph" w:customStyle="1" w:styleId="3320">
    <w:name w:val="스타일 제목 3 + 굵게 왼쪽:  3 글자 내어쓰기:  2 글자"/>
    <w:basedOn w:val="30"/>
    <w:rsid w:val="000704AB"/>
    <w:pPr>
      <w:numPr>
        <w:ilvl w:val="0"/>
        <w:numId w:val="0"/>
      </w:numPr>
      <w:tabs>
        <w:tab w:val="num" w:pos="1400"/>
      </w:tabs>
      <w:ind w:left="200" w:hangingChars="200" w:hanging="200"/>
    </w:pPr>
    <w:rPr>
      <w:rFonts w:ascii="Arial" w:eastAsia="돋움" w:cs="바탕"/>
      <w:bCs/>
    </w:rPr>
  </w:style>
  <w:style w:type="paragraph" w:customStyle="1" w:styleId="3320cm2">
    <w:name w:val="스타일 스타일 제목 3 + 굵게 왼쪽:  3 글자 내어쓰기:  2 글자 + 왼쪽:  0 cm 내어쓰기:  2 글자"/>
    <w:basedOn w:val="3320"/>
    <w:rsid w:val="000704AB"/>
    <w:pPr>
      <w:spacing w:beforeLines="100" w:before="100"/>
    </w:pPr>
  </w:style>
  <w:style w:type="paragraph" w:customStyle="1" w:styleId="13">
    <w:name w:val="항목1"/>
    <w:basedOn w:val="a0"/>
    <w:rsid w:val="000704AB"/>
    <w:rPr>
      <w:b/>
    </w:rPr>
  </w:style>
  <w:style w:type="paragraph" w:customStyle="1" w:styleId="011">
    <w:name w:val="0 항목1"/>
    <w:basedOn w:val="a0"/>
    <w:rsid w:val="000704AB"/>
    <w:pPr>
      <w:spacing w:beforeLines="100" w:before="100"/>
    </w:pPr>
    <w:rPr>
      <w:b/>
    </w:rPr>
  </w:style>
  <w:style w:type="paragraph" w:customStyle="1" w:styleId="020">
    <w:name w:val="0 스타일 제목 2 + 굵게"/>
    <w:basedOn w:val="20"/>
    <w:link w:val="02Char"/>
    <w:rsid w:val="000704AB"/>
    <w:pPr>
      <w:numPr>
        <w:ilvl w:val="0"/>
        <w:numId w:val="0"/>
      </w:numPr>
      <w:tabs>
        <w:tab w:val="num" w:pos="1000"/>
      </w:tabs>
      <w:spacing w:beforeLines="100" w:before="100"/>
      <w:ind w:left="1000" w:hanging="400"/>
    </w:pPr>
    <w:rPr>
      <w:rFonts w:ascii="Arial" w:eastAsia="돋움"/>
      <w:bCs/>
      <w:sz w:val="20"/>
      <w:szCs w:val="24"/>
    </w:rPr>
  </w:style>
  <w:style w:type="character" w:customStyle="1" w:styleId="02Char">
    <w:name w:val="0 스타일 제목 2 + 굵게 Char"/>
    <w:link w:val="020"/>
    <w:rsid w:val="000704AB"/>
    <w:rPr>
      <w:rFonts w:ascii="Arial" w:eastAsia="돋움" w:hAnsi="Arial"/>
      <w:bCs/>
      <w:kern w:val="2"/>
      <w:szCs w:val="24"/>
      <w:lang w:val="en-US" w:eastAsia="ko-KR" w:bidi="ar-SA"/>
    </w:rPr>
  </w:style>
  <w:style w:type="paragraph" w:customStyle="1" w:styleId="05">
    <w:name w:val="0 번호항목"/>
    <w:basedOn w:val="a0"/>
    <w:rsid w:val="000704AB"/>
    <w:pPr>
      <w:tabs>
        <w:tab w:val="num" w:pos="567"/>
      </w:tabs>
      <w:spacing w:beforeLines="100" w:before="100"/>
      <w:ind w:left="357" w:hanging="357"/>
    </w:pPr>
    <w:rPr>
      <w:b/>
      <w:bCs/>
    </w:rPr>
  </w:style>
  <w:style w:type="paragraph" w:customStyle="1" w:styleId="021">
    <w:name w:val="스타일 0 스타일 제목 2 + 굵게 + 앞: 1 줄"/>
    <w:basedOn w:val="020"/>
    <w:rsid w:val="000704AB"/>
    <w:pPr>
      <w:spacing w:before="240" w:afterLines="50" w:after="50"/>
    </w:pPr>
    <w:rPr>
      <w:rFonts w:ascii="HY헤드라인M" w:eastAsia="HY헤드라인M" w:hAnsi="HY헤드라인M" w:cs="바탕"/>
      <w:b/>
      <w:szCs w:val="20"/>
    </w:rPr>
  </w:style>
  <w:style w:type="paragraph" w:customStyle="1" w:styleId="06">
    <w:name w:val="0 캡션"/>
    <w:basedOn w:val="a9"/>
    <w:rsid w:val="000704AB"/>
    <w:pPr>
      <w:spacing w:line="360" w:lineRule="auto"/>
      <w:jc w:val="center"/>
    </w:pPr>
    <w:rPr>
      <w:rFonts w:ascii="굴림" w:eastAsia="돋움" w:hAnsi="굴림" w:cs="바탕"/>
    </w:rPr>
  </w:style>
  <w:style w:type="paragraph" w:customStyle="1" w:styleId="2071cm">
    <w:name w:val="스타일 제목 2 + 굵게 첫 줄:  0.71 cm"/>
    <w:basedOn w:val="20"/>
    <w:autoRedefine/>
    <w:rsid w:val="000704AB"/>
    <w:pPr>
      <w:numPr>
        <w:ilvl w:val="0"/>
        <w:numId w:val="0"/>
      </w:numPr>
      <w:tabs>
        <w:tab w:val="num" w:pos="1000"/>
      </w:tabs>
      <w:ind w:left="1000" w:firstLine="400"/>
    </w:pPr>
    <w:rPr>
      <w:rFonts w:ascii="Arial" w:eastAsia="바탕" w:cs="바탕"/>
      <w:bCs/>
    </w:rPr>
  </w:style>
  <w:style w:type="paragraph" w:customStyle="1" w:styleId="330">
    <w:name w:val="스타일 제목 3 + 바탕 굵게 내어쓰기:  3 글자"/>
    <w:basedOn w:val="30"/>
    <w:autoRedefine/>
    <w:rsid w:val="000704AB"/>
    <w:pPr>
      <w:numPr>
        <w:ilvl w:val="0"/>
        <w:numId w:val="0"/>
      </w:numPr>
      <w:tabs>
        <w:tab w:val="num" w:pos="1400"/>
      </w:tabs>
      <w:ind w:leftChars="7" w:left="314" w:hanging="300"/>
    </w:pPr>
    <w:rPr>
      <w:rFonts w:ascii="바탕" w:eastAsia="바탕" w:hAnsi="바탕" w:cs="바탕"/>
      <w:bCs/>
    </w:rPr>
  </w:style>
  <w:style w:type="character" w:styleId="affe">
    <w:name w:val="FollowedHyperlink"/>
    <w:rsid w:val="000704AB"/>
    <w:rPr>
      <w:color w:val="800080"/>
      <w:u w:val="single"/>
    </w:rPr>
  </w:style>
  <w:style w:type="paragraph" w:customStyle="1" w:styleId="0CharCharCharCharCharChar">
    <w:name w:val="0 본문 Char Char Char Char Char Char"/>
    <w:basedOn w:val="a0"/>
    <w:link w:val="0CharCharCharCharCharCharChar"/>
    <w:rsid w:val="000704AB"/>
    <w:pPr>
      <w:ind w:firstLineChars="100" w:firstLine="100"/>
    </w:pPr>
  </w:style>
  <w:style w:type="character" w:customStyle="1" w:styleId="0CharCharCharCharCharCharChar">
    <w:name w:val="0 본문 Char Char Char Char Char Char Char"/>
    <w:link w:val="0CharCharCharCharCharChar"/>
    <w:rsid w:val="000704AB"/>
    <w:rPr>
      <w:rFonts w:ascii="바탕" w:eastAsia="바탕"/>
      <w:kern w:val="2"/>
      <w:szCs w:val="24"/>
      <w:lang w:val="en-US" w:eastAsia="ko-KR" w:bidi="ar-SA"/>
    </w:rPr>
  </w:style>
  <w:style w:type="paragraph" w:customStyle="1" w:styleId="0CharCharCharCharChar">
    <w:name w:val="0 본문 Char Char Char Char Char"/>
    <w:basedOn w:val="a0"/>
    <w:rsid w:val="000704AB"/>
    <w:pPr>
      <w:ind w:firstLineChars="100" w:firstLine="100"/>
    </w:pPr>
  </w:style>
  <w:style w:type="character" w:customStyle="1" w:styleId="1CharChar0">
    <w:name w:val="제목 1 Char Char"/>
    <w:rsid w:val="000704AB"/>
    <w:rPr>
      <w:rFonts w:ascii="Arial" w:eastAsia="돋움" w:hAnsi="Arial"/>
      <w:kern w:val="2"/>
      <w:sz w:val="28"/>
      <w:szCs w:val="28"/>
      <w:lang w:val="en-US" w:eastAsia="ko-KR" w:bidi="ar-SA"/>
    </w:rPr>
  </w:style>
  <w:style w:type="character" w:customStyle="1" w:styleId="2CharChar">
    <w:name w:val="제목 2 Char Char"/>
    <w:rsid w:val="000704AB"/>
    <w:rPr>
      <w:rFonts w:ascii="Arial" w:eastAsia="돋움" w:hAnsi="Arial"/>
      <w:kern w:val="2"/>
      <w:szCs w:val="24"/>
      <w:lang w:val="en-US" w:eastAsia="ko-KR" w:bidi="ar-SA"/>
    </w:rPr>
  </w:style>
  <w:style w:type="character" w:customStyle="1" w:styleId="02CharChar">
    <w:name w:val="0 스타일 제목 2 + 굵게 Char Char"/>
    <w:rsid w:val="000704AB"/>
    <w:rPr>
      <w:rFonts w:ascii="Arial" w:eastAsia="돋움" w:hAnsi="Arial"/>
      <w:b/>
      <w:bCs/>
      <w:kern w:val="2"/>
      <w:szCs w:val="24"/>
      <w:lang w:val="en-US" w:eastAsia="ko-KR" w:bidi="ar-SA"/>
    </w:rPr>
  </w:style>
  <w:style w:type="paragraph" w:customStyle="1" w:styleId="01CharChar">
    <w:name w:val="0 제목 1 Char Char"/>
    <w:basedOn w:val="10"/>
    <w:link w:val="01CharCharChar"/>
    <w:rsid w:val="000704AB"/>
    <w:pPr>
      <w:numPr>
        <w:numId w:val="0"/>
      </w:numPr>
      <w:tabs>
        <w:tab w:val="num" w:pos="600"/>
      </w:tabs>
      <w:spacing w:afterLines="100"/>
      <w:ind w:left="600" w:hanging="400"/>
    </w:pPr>
    <w:rPr>
      <w:rFonts w:hAnsi="HY헤드라인M"/>
      <w:bCs/>
    </w:rPr>
  </w:style>
  <w:style w:type="character" w:customStyle="1" w:styleId="01CharCharChar">
    <w:name w:val="0 제목 1 Char Char Char"/>
    <w:link w:val="01CharChar"/>
    <w:rsid w:val="000704AB"/>
    <w:rPr>
      <w:rFonts w:ascii="HY헤드라인M" w:eastAsia="HY헤드라인M" w:hAnsi="HY헤드라인M"/>
      <w:bCs/>
      <w:kern w:val="2"/>
      <w:sz w:val="28"/>
      <w:szCs w:val="28"/>
      <w:lang w:val="en-US" w:eastAsia="ko-KR" w:bidi="ar-SA"/>
    </w:rPr>
  </w:style>
  <w:style w:type="paragraph" w:customStyle="1" w:styleId="022">
    <w:name w:val="0 제목2"/>
    <w:basedOn w:val="01CharChar"/>
    <w:link w:val="02Char0"/>
    <w:rsid w:val="000704AB"/>
    <w:pPr>
      <w:spacing w:beforeLines="100" w:before="360" w:afterLines="50" w:after="180"/>
    </w:pPr>
    <w:rPr>
      <w:sz w:val="24"/>
      <w:szCs w:val="24"/>
    </w:rPr>
  </w:style>
  <w:style w:type="numbering" w:styleId="111111">
    <w:name w:val="Outline List 2"/>
    <w:basedOn w:val="a3"/>
    <w:rsid w:val="000704AB"/>
  </w:style>
  <w:style w:type="paragraph" w:customStyle="1" w:styleId="42">
    <w:name w:val="4 표내용"/>
    <w:basedOn w:val="a0"/>
    <w:rsid w:val="000704AB"/>
    <w:pPr>
      <w:spacing w:line="240" w:lineRule="exact"/>
    </w:pPr>
    <w:rPr>
      <w:rFonts w:ascii="돋움" w:eastAsia="돋움" w:hAnsi="돋움"/>
      <w:sz w:val="18"/>
      <w:szCs w:val="18"/>
    </w:rPr>
  </w:style>
  <w:style w:type="paragraph" w:customStyle="1" w:styleId="a">
    <w:name w:val="수집될 데이터"/>
    <w:basedOn w:val="a0"/>
    <w:rsid w:val="000704AB"/>
    <w:pPr>
      <w:numPr>
        <w:numId w:val="3"/>
      </w:numPr>
      <w:spacing w:before="108" w:after="108"/>
    </w:pPr>
    <w:rPr>
      <w:rFonts w:ascii="굴림" w:eastAsia="굴림" w:hAnsi="굴림"/>
    </w:rPr>
  </w:style>
  <w:style w:type="paragraph" w:customStyle="1" w:styleId="afff">
    <w:name w:val="내용"/>
    <w:basedOn w:val="a0"/>
    <w:rsid w:val="000704AB"/>
    <w:rPr>
      <w:rFonts w:ascii="굴림" w:eastAsia="굴림" w:hAnsi="굴림"/>
    </w:rPr>
  </w:style>
  <w:style w:type="paragraph" w:customStyle="1" w:styleId="023">
    <w:name w:val="스타일 0 제목2 + 굵게"/>
    <w:basedOn w:val="022"/>
    <w:link w:val="02Char1"/>
    <w:rsid w:val="000704AB"/>
    <w:rPr>
      <w:sz w:val="28"/>
    </w:rPr>
  </w:style>
  <w:style w:type="character" w:customStyle="1" w:styleId="02Char0">
    <w:name w:val="0 제목2 Char"/>
    <w:link w:val="022"/>
    <w:rsid w:val="000704AB"/>
    <w:rPr>
      <w:rFonts w:ascii="HY헤드라인M" w:eastAsia="HY헤드라인M" w:hAnsi="HY헤드라인M"/>
      <w:bCs/>
      <w:kern w:val="2"/>
      <w:sz w:val="24"/>
      <w:szCs w:val="24"/>
      <w:lang w:val="en-US" w:eastAsia="ko-KR" w:bidi="ar-SA"/>
    </w:rPr>
  </w:style>
  <w:style w:type="character" w:customStyle="1" w:styleId="02Char1">
    <w:name w:val="스타일 0 제목2 + 굵게 Char"/>
    <w:link w:val="023"/>
    <w:rsid w:val="000704AB"/>
    <w:rPr>
      <w:rFonts w:ascii="HY헤드라인M" w:eastAsia="HY헤드라인M" w:hAnsi="HY헤드라인M"/>
      <w:bCs/>
      <w:kern w:val="2"/>
      <w:sz w:val="28"/>
      <w:szCs w:val="24"/>
      <w:lang w:val="en-US" w:eastAsia="ko-KR" w:bidi="ar-SA"/>
    </w:rPr>
  </w:style>
  <w:style w:type="paragraph" w:customStyle="1" w:styleId="012">
    <w:name w:val="0 표내용1"/>
    <w:basedOn w:val="a0"/>
    <w:rsid w:val="000704AB"/>
    <w:pPr>
      <w:widowControl/>
      <w:wordWrap/>
      <w:autoSpaceDE/>
      <w:autoSpaceDN/>
      <w:spacing w:line="0" w:lineRule="atLeast"/>
      <w:jc w:val="center"/>
    </w:pPr>
    <w:rPr>
      <w:rFonts w:ascii="돋움" w:eastAsia="돋움" w:hAnsi="돋움" w:cs="굴림"/>
      <w:b/>
      <w:bCs/>
      <w:kern w:val="0"/>
      <w:sz w:val="18"/>
      <w:szCs w:val="18"/>
    </w:rPr>
  </w:style>
  <w:style w:type="paragraph" w:customStyle="1" w:styleId="003">
    <w:name w:val="0 표내용0"/>
    <w:basedOn w:val="a0"/>
    <w:rsid w:val="000704AB"/>
    <w:pPr>
      <w:widowControl/>
      <w:wordWrap/>
      <w:autoSpaceDE/>
      <w:autoSpaceDN/>
      <w:spacing w:line="0" w:lineRule="atLeast"/>
      <w:jc w:val="center"/>
    </w:pPr>
    <w:rPr>
      <w:rFonts w:ascii="돋움" w:eastAsia="돋움" w:hAnsi="돋움" w:cs="굴림"/>
      <w:b/>
      <w:bCs/>
      <w:kern w:val="0"/>
      <w:szCs w:val="20"/>
    </w:rPr>
  </w:style>
  <w:style w:type="paragraph" w:customStyle="1" w:styleId="hs1">
    <w:name w:val="hs1"/>
    <w:basedOn w:val="a0"/>
    <w:rsid w:val="000704AB"/>
    <w:pPr>
      <w:widowControl/>
      <w:wordWrap/>
      <w:autoSpaceDE/>
      <w:autoSpaceDN/>
      <w:spacing w:line="491" w:lineRule="atLeast"/>
      <w:ind w:firstLine="223"/>
    </w:pPr>
    <w:rPr>
      <w:rFonts w:ascii="휴먼명조" w:eastAsia="휴먼명조" w:hAnsi="굴림" w:cs="굴림"/>
      <w:color w:val="000000"/>
      <w:kern w:val="0"/>
      <w:sz w:val="25"/>
      <w:szCs w:val="25"/>
    </w:rPr>
  </w:style>
  <w:style w:type="paragraph" w:customStyle="1" w:styleId="004">
    <w:name w:val="00 작업양식"/>
    <w:basedOn w:val="0"/>
    <w:rsid w:val="000704AB"/>
    <w:pPr>
      <w:ind w:firstLineChars="0" w:firstLine="0"/>
      <w:jc w:val="center"/>
    </w:pPr>
    <w:rPr>
      <w:rFonts w:ascii="HY헤드라인M" w:eastAsia="HY헤드라인M" w:hAnsi="굴림"/>
      <w:color w:val="FF0000"/>
      <w:sz w:val="14"/>
    </w:rPr>
  </w:style>
  <w:style w:type="paragraph" w:styleId="afff0">
    <w:name w:val="Normal (Web)"/>
    <w:basedOn w:val="a0"/>
    <w:rsid w:val="000704A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005">
    <w:name w:val="00 캡션"/>
    <w:basedOn w:val="a9"/>
    <w:rsid w:val="000704AB"/>
    <w:pPr>
      <w:spacing w:before="0" w:after="0" w:line="360" w:lineRule="auto"/>
      <w:jc w:val="center"/>
    </w:pPr>
    <w:rPr>
      <w:rFonts w:ascii="굴림" w:eastAsia="굴림" w:hAnsi="굴림" w:cs="굴림"/>
      <w:sz w:val="18"/>
    </w:rPr>
  </w:style>
  <w:style w:type="character" w:styleId="afff1">
    <w:name w:val="footnote reference"/>
    <w:rsid w:val="000704AB"/>
    <w:rPr>
      <w:vertAlign w:val="superscript"/>
    </w:rPr>
  </w:style>
  <w:style w:type="paragraph" w:styleId="afff2">
    <w:name w:val="footnote text"/>
    <w:basedOn w:val="a0"/>
    <w:rsid w:val="000704AB"/>
    <w:pPr>
      <w:snapToGrid w:val="0"/>
      <w:jc w:val="left"/>
    </w:pPr>
  </w:style>
  <w:style w:type="paragraph" w:styleId="afff3">
    <w:name w:val="macro"/>
    <w:rsid w:val="000704AB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character" w:styleId="afff4">
    <w:name w:val="endnote reference"/>
    <w:rsid w:val="000704AB"/>
    <w:rPr>
      <w:vertAlign w:val="superscript"/>
    </w:rPr>
  </w:style>
  <w:style w:type="paragraph" w:styleId="afff5">
    <w:name w:val="endnote text"/>
    <w:basedOn w:val="a0"/>
    <w:rsid w:val="000704AB"/>
    <w:pPr>
      <w:snapToGrid w:val="0"/>
      <w:jc w:val="left"/>
    </w:pPr>
  </w:style>
  <w:style w:type="paragraph" w:styleId="14">
    <w:name w:val="index 1"/>
    <w:basedOn w:val="a0"/>
    <w:next w:val="a0"/>
    <w:autoRedefine/>
    <w:rsid w:val="000704AB"/>
    <w:pPr>
      <w:ind w:leftChars="200" w:left="200" w:hangingChars="200" w:hanging="2000"/>
    </w:pPr>
  </w:style>
  <w:style w:type="paragraph" w:styleId="25">
    <w:name w:val="index 2"/>
    <w:basedOn w:val="a0"/>
    <w:next w:val="a0"/>
    <w:autoRedefine/>
    <w:rsid w:val="000704AB"/>
    <w:pPr>
      <w:ind w:leftChars="400" w:left="400" w:hangingChars="200" w:hanging="2000"/>
    </w:pPr>
  </w:style>
  <w:style w:type="paragraph" w:styleId="34">
    <w:name w:val="index 3"/>
    <w:basedOn w:val="a0"/>
    <w:next w:val="a0"/>
    <w:autoRedefine/>
    <w:rsid w:val="000704AB"/>
    <w:pPr>
      <w:ind w:leftChars="600" w:left="600" w:hangingChars="200" w:hanging="2000"/>
    </w:pPr>
  </w:style>
  <w:style w:type="paragraph" w:styleId="43">
    <w:name w:val="index 4"/>
    <w:basedOn w:val="a0"/>
    <w:next w:val="a0"/>
    <w:autoRedefine/>
    <w:rsid w:val="000704AB"/>
    <w:pPr>
      <w:ind w:leftChars="800" w:left="800" w:hangingChars="200" w:hanging="2000"/>
    </w:pPr>
  </w:style>
  <w:style w:type="paragraph" w:styleId="52">
    <w:name w:val="index 5"/>
    <w:basedOn w:val="a0"/>
    <w:next w:val="a0"/>
    <w:autoRedefine/>
    <w:rsid w:val="000704AB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rsid w:val="000704AB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rsid w:val="000704AB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rsid w:val="000704AB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rsid w:val="000704AB"/>
    <w:pPr>
      <w:ind w:leftChars="1800" w:left="1800" w:hangingChars="200" w:hanging="2000"/>
    </w:pPr>
  </w:style>
  <w:style w:type="paragraph" w:styleId="afff6">
    <w:name w:val="index heading"/>
    <w:basedOn w:val="a0"/>
    <w:next w:val="14"/>
    <w:rsid w:val="000704AB"/>
    <w:rPr>
      <w:rFonts w:ascii="Arial" w:hAnsi="Arial" w:cs="Arial"/>
      <w:b/>
      <w:bCs/>
    </w:rPr>
  </w:style>
  <w:style w:type="paragraph" w:styleId="afff7">
    <w:name w:val="table of authorities"/>
    <w:basedOn w:val="a0"/>
    <w:next w:val="a0"/>
    <w:rsid w:val="000704AB"/>
    <w:pPr>
      <w:ind w:left="425" w:hangingChars="200" w:hanging="425"/>
    </w:pPr>
  </w:style>
  <w:style w:type="paragraph" w:styleId="afff8">
    <w:name w:val="toa heading"/>
    <w:basedOn w:val="a0"/>
    <w:next w:val="a0"/>
    <w:rsid w:val="000704AB"/>
    <w:pPr>
      <w:spacing w:before="120"/>
    </w:pPr>
    <w:rPr>
      <w:rFonts w:ascii="Arial" w:eastAsia="돋움" w:hAnsi="Arial" w:cs="Arial"/>
      <w:sz w:val="24"/>
    </w:rPr>
  </w:style>
  <w:style w:type="character" w:customStyle="1" w:styleId="0Char1">
    <w:name w:val="0 본문 Char1"/>
    <w:link w:val="0"/>
    <w:rsid w:val="00A42715"/>
    <w:rPr>
      <w:rFonts w:ascii="바탕" w:eastAsia="바탕"/>
      <w:kern w:val="2"/>
      <w:szCs w:val="24"/>
      <w:lang w:val="en-US" w:eastAsia="ko-KR" w:bidi="ar-SA"/>
    </w:rPr>
  </w:style>
  <w:style w:type="paragraph" w:customStyle="1" w:styleId="15">
    <w:name w:val="본문 1줄 들여쓰기"/>
    <w:basedOn w:val="a0"/>
    <w:rsid w:val="00DC760F"/>
    <w:pPr>
      <w:ind w:leftChars="100" w:left="200" w:firstLineChars="100" w:firstLine="200"/>
    </w:pPr>
    <w:rPr>
      <w:rFonts w:cs="바탕"/>
      <w:szCs w:val="20"/>
    </w:rPr>
  </w:style>
  <w:style w:type="paragraph" w:customStyle="1" w:styleId="hs5">
    <w:name w:val="hs5"/>
    <w:basedOn w:val="a0"/>
    <w:rsid w:val="00E26985"/>
    <w:pPr>
      <w:widowControl/>
      <w:wordWrap/>
      <w:autoSpaceDE/>
      <w:autoSpaceDN/>
      <w:spacing w:after="91" w:line="289" w:lineRule="atLeast"/>
      <w:ind w:left="91"/>
    </w:pPr>
    <w:rPr>
      <w:rFonts w:ascii="돋움" w:eastAsia="돋움" w:hAnsi="돋움" w:cs="굴림"/>
      <w:color w:val="000000"/>
      <w:kern w:val="0"/>
      <w:szCs w:val="20"/>
    </w:rPr>
  </w:style>
  <w:style w:type="paragraph" w:customStyle="1" w:styleId="hs4">
    <w:name w:val="hs4"/>
    <w:basedOn w:val="a0"/>
    <w:rsid w:val="00E26985"/>
    <w:pPr>
      <w:widowControl/>
      <w:wordWrap/>
      <w:autoSpaceDE/>
      <w:autoSpaceDN/>
      <w:spacing w:line="289" w:lineRule="atLeast"/>
      <w:ind w:left="452"/>
    </w:pPr>
    <w:rPr>
      <w:rFonts w:ascii="돋움" w:eastAsia="돋움" w:hAnsi="돋움" w:cs="굴림"/>
      <w:color w:val="000000"/>
      <w:kern w:val="0"/>
      <w:szCs w:val="20"/>
    </w:rPr>
  </w:style>
  <w:style w:type="paragraph" w:customStyle="1" w:styleId="hs2">
    <w:name w:val="hs2"/>
    <w:basedOn w:val="a0"/>
    <w:rsid w:val="00E26985"/>
    <w:pPr>
      <w:widowControl/>
      <w:wordWrap/>
      <w:autoSpaceDE/>
      <w:autoSpaceDN/>
      <w:spacing w:after="91" w:line="289" w:lineRule="atLeast"/>
      <w:ind w:left="91"/>
    </w:pPr>
    <w:rPr>
      <w:rFonts w:ascii="돋움" w:eastAsia="돋움" w:hAnsi="돋움" w:cs="굴림"/>
      <w:b/>
      <w:bCs/>
      <w:color w:val="000000"/>
      <w:kern w:val="0"/>
      <w:szCs w:val="20"/>
    </w:rPr>
  </w:style>
  <w:style w:type="paragraph" w:customStyle="1" w:styleId="hs0">
    <w:name w:val="hs0"/>
    <w:basedOn w:val="a0"/>
    <w:rsid w:val="00E26985"/>
    <w:pPr>
      <w:widowControl/>
      <w:wordWrap/>
      <w:autoSpaceDE/>
      <w:autoSpaceDN/>
      <w:spacing w:line="289" w:lineRule="atLeast"/>
    </w:pPr>
    <w:rPr>
      <w:rFonts w:ascii="돋움" w:eastAsia="돋움" w:hAnsi="돋움" w:cs="굴림"/>
      <w:color w:val="000000"/>
      <w:kern w:val="0"/>
      <w:szCs w:val="20"/>
    </w:rPr>
  </w:style>
  <w:style w:type="paragraph" w:customStyle="1" w:styleId="afff9">
    <w:name w:val="본문내용"/>
    <w:basedOn w:val="a0"/>
    <w:rsid w:val="00325418"/>
    <w:rPr>
      <w:rFonts w:ascii="Arial" w:eastAsia="바탕체" w:hAnsi="Arial" w:cs="Arial"/>
    </w:rPr>
  </w:style>
  <w:style w:type="character" w:customStyle="1" w:styleId="3Char">
    <w:name w:val="부제 3 Char"/>
    <w:link w:val="3"/>
    <w:rsid w:val="004A6D68"/>
    <w:rPr>
      <w:rFonts w:ascii="HY헤드라인M" w:eastAsia="HY헤드라인M" w:hAnsi="HY헤드라인M" w:cs="HY헤드라인M"/>
      <w:kern w:val="2"/>
      <w:lang w:val="en-US" w:eastAsia="ko-KR" w:bidi="ar-SA"/>
    </w:rPr>
  </w:style>
  <w:style w:type="paragraph" w:customStyle="1" w:styleId="afffa">
    <w:name w:val="바탕글"/>
    <w:basedOn w:val="a0"/>
    <w:rsid w:val="00D5098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4">
    <w:name w:val="스타일4"/>
    <w:basedOn w:val="a0"/>
    <w:link w:val="4Char"/>
    <w:qFormat/>
    <w:rsid w:val="0053754A"/>
    <w:pPr>
      <w:numPr>
        <w:numId w:val="19"/>
      </w:numPr>
      <w:tabs>
        <w:tab w:val="left" w:pos="3165"/>
      </w:tabs>
      <w:jc w:val="left"/>
    </w:pPr>
  </w:style>
  <w:style w:type="paragraph" w:customStyle="1" w:styleId="53">
    <w:name w:val="스타일5"/>
    <w:basedOn w:val="010"/>
    <w:next w:val="010"/>
    <w:link w:val="5Char"/>
    <w:qFormat/>
    <w:rsid w:val="009C399B"/>
    <w:rPr>
      <w:rFonts w:eastAsia="맑은 고딕"/>
      <w:b/>
    </w:rPr>
  </w:style>
  <w:style w:type="character" w:customStyle="1" w:styleId="4Char">
    <w:name w:val="스타일4 Char"/>
    <w:link w:val="4"/>
    <w:rsid w:val="0053754A"/>
    <w:rPr>
      <w:rFonts w:ascii="바탕"/>
      <w:kern w:val="2"/>
      <w:szCs w:val="24"/>
    </w:rPr>
  </w:style>
  <w:style w:type="paragraph" w:styleId="TOC">
    <w:name w:val="TOC Heading"/>
    <w:basedOn w:val="10"/>
    <w:next w:val="a0"/>
    <w:uiPriority w:val="39"/>
    <w:unhideWhenUsed/>
    <w:qFormat/>
    <w:rsid w:val="00AA50A5"/>
    <w:pPr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/>
      <w:color w:val="2E74B5"/>
      <w:kern w:val="0"/>
      <w:sz w:val="32"/>
      <w:szCs w:val="32"/>
    </w:rPr>
  </w:style>
  <w:style w:type="character" w:customStyle="1" w:styleId="5Char">
    <w:name w:val="스타일5 Char"/>
    <w:link w:val="53"/>
    <w:rsid w:val="009C399B"/>
    <w:rPr>
      <w:rFonts w:ascii="HY헤드라인M" w:eastAsia="맑은 고딕" w:hAnsi="HY헤드라인M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2D0D9-20F1-4DF1-A5BB-02FFEBBB9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4</TotalTime>
  <Pages>5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1499</CharactersWithSpaces>
  <SharedDoc>false</SharedDoc>
  <HLinks>
    <vt:vector size="24" baseType="variant">
      <vt:variant>
        <vt:i4>1376305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_Toc452055222</vt:lpwstr>
      </vt:variant>
      <vt:variant>
        <vt:i4>1376305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_Toc452055221</vt:lpwstr>
      </vt:variant>
      <vt:variant>
        <vt:i4>1376305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_Toc452055220</vt:lpwstr>
      </vt:variant>
      <vt:variant>
        <vt:i4>1441841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_Toc452055219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양 동원</cp:lastModifiedBy>
  <cp:revision>5</cp:revision>
  <cp:lastPrinted>2008-01-26T04:17:00Z</cp:lastPrinted>
  <dcterms:created xsi:type="dcterms:W3CDTF">2023-05-21T15:30:00Z</dcterms:created>
  <dcterms:modified xsi:type="dcterms:W3CDTF">2023-06-04T10:42:00Z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99781a1611ae1ae1b548778ad9f4a426f0a88c528a5ef331e7a117668db00bb9</vt:lpwstr>
  </property>
</Properties>
</file>